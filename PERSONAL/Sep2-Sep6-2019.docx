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70CE" w14:textId="6FD33C99" w:rsidR="00E226FC" w:rsidRDefault="00E226FC">
      <w:pPr>
        <w:pStyle w:val="Logo"/>
      </w:pPr>
    </w:p>
    <w:p w14:paraId="27107F01" w14:textId="77777777" w:rsidR="00E226FC" w:rsidRDefault="00653C80">
      <w:pPr>
        <w:pStyle w:val="Heading1"/>
      </w:pPr>
      <w:r>
        <w:t>Employee Status Report</w:t>
      </w:r>
      <w:r w:rsidR="00760907">
        <w:t xml:space="preserve"> </w:t>
      </w:r>
    </w:p>
    <w:p w14:paraId="3EE5200E" w14:textId="1BBF8CBC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 xml:space="preserve">Employee </w:t>
      </w:r>
      <w:r w:rsidR="002A7875">
        <w:rPr>
          <w:b/>
        </w:rPr>
        <w:t>I</w:t>
      </w:r>
      <w:r w:rsidRPr="00CE0F58">
        <w:rPr>
          <w:b/>
        </w:rPr>
        <w:t>nformation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Contact information"/>
      </w:tblPr>
      <w:tblGrid>
        <w:gridCol w:w="1890"/>
        <w:gridCol w:w="3510"/>
        <w:gridCol w:w="1710"/>
        <w:gridCol w:w="3690"/>
      </w:tblGrid>
      <w:tr w:rsidR="00E226FC" w14:paraId="0C2F2C1E" w14:textId="77777777" w:rsidTr="00E226FC">
        <w:tc>
          <w:tcPr>
            <w:tcW w:w="1890" w:type="dxa"/>
          </w:tcPr>
          <w:p w14:paraId="770B98FE" w14:textId="77777777" w:rsidR="00E226FC" w:rsidRPr="00CE0F58" w:rsidRDefault="00653C80" w:rsidP="007D25EF">
            <w:r w:rsidRPr="00CE0F58">
              <w:t>Employee name</w:t>
            </w:r>
          </w:p>
        </w:tc>
        <w:tc>
          <w:tcPr>
            <w:tcW w:w="3510" w:type="dxa"/>
          </w:tcPr>
          <w:p w14:paraId="12F9354C" w14:textId="77777777" w:rsidR="00E226FC" w:rsidRDefault="00DC4F9F">
            <w:r>
              <w:t>Benito Esquenazi</w:t>
            </w:r>
          </w:p>
        </w:tc>
        <w:tc>
          <w:tcPr>
            <w:tcW w:w="1710" w:type="dxa"/>
          </w:tcPr>
          <w:p w14:paraId="7D7E632C" w14:textId="77777777" w:rsidR="00E226FC" w:rsidRPr="00CE0F58" w:rsidRDefault="00CE0F58" w:rsidP="00E637AF">
            <w:r>
              <w:t>Business Unit</w:t>
            </w:r>
          </w:p>
        </w:tc>
        <w:tc>
          <w:tcPr>
            <w:tcW w:w="3690" w:type="dxa"/>
          </w:tcPr>
          <w:p w14:paraId="74AF8285" w14:textId="77777777" w:rsidR="00E226FC" w:rsidRDefault="00180660">
            <w:r>
              <w:t>IT Asset Management</w:t>
            </w:r>
          </w:p>
        </w:tc>
      </w:tr>
      <w:tr w:rsidR="00E226FC" w14:paraId="2FF98703" w14:textId="77777777" w:rsidTr="00E226FC">
        <w:tc>
          <w:tcPr>
            <w:tcW w:w="1890" w:type="dxa"/>
          </w:tcPr>
          <w:p w14:paraId="08BC41DC" w14:textId="77777777" w:rsidR="00E226FC" w:rsidRPr="00CE0F58" w:rsidRDefault="00653C80" w:rsidP="007D25EF">
            <w:r w:rsidRPr="00CE0F58">
              <w:t>Department</w:t>
            </w:r>
          </w:p>
        </w:tc>
        <w:tc>
          <w:tcPr>
            <w:tcW w:w="3510" w:type="dxa"/>
          </w:tcPr>
          <w:p w14:paraId="393748EC" w14:textId="77777777" w:rsidR="00E226FC" w:rsidRDefault="00F2463D">
            <w:r>
              <w:t>Finance</w:t>
            </w:r>
          </w:p>
        </w:tc>
        <w:tc>
          <w:tcPr>
            <w:tcW w:w="1710" w:type="dxa"/>
          </w:tcPr>
          <w:p w14:paraId="18F561D3" w14:textId="77777777" w:rsidR="00E226FC" w:rsidRPr="00CE0F58" w:rsidRDefault="00E226FC" w:rsidP="00E637AF"/>
        </w:tc>
        <w:tc>
          <w:tcPr>
            <w:tcW w:w="3690" w:type="dxa"/>
          </w:tcPr>
          <w:p w14:paraId="18B69832" w14:textId="77777777" w:rsidR="00E226FC" w:rsidRDefault="00E226FC" w:rsidP="00E637AF"/>
        </w:tc>
      </w:tr>
      <w:tr w:rsidR="00E226FC" w14:paraId="3EE5A53C" w14:textId="77777777" w:rsidTr="00E226FC">
        <w:tc>
          <w:tcPr>
            <w:tcW w:w="1890" w:type="dxa"/>
          </w:tcPr>
          <w:p w14:paraId="12BD578F" w14:textId="77777777" w:rsidR="00E226FC" w:rsidRPr="00CE0F58" w:rsidRDefault="00653C80" w:rsidP="007D25EF">
            <w:r w:rsidRPr="00CE0F58">
              <w:t>Report start date</w:t>
            </w:r>
          </w:p>
        </w:tc>
        <w:sdt>
          <w:sdtPr>
            <w:id w:val="1525369920"/>
            <w:placeholder>
              <w:docPart w:val="84490C76BE7E3144B6969B9D25025DB7"/>
            </w:placeholder>
            <w:date w:fullDate="2019-05-0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510" w:type="dxa"/>
              </w:tcPr>
              <w:p w14:paraId="04D4B7C9" w14:textId="0837E5CC" w:rsidR="00E226FC" w:rsidRDefault="00B6731B" w:rsidP="001A05B3">
                <w:r>
                  <w:t>May 1</w:t>
                </w:r>
                <w:r w:rsidR="008A4C11">
                  <w:t>, 2019</w:t>
                </w:r>
              </w:p>
            </w:tc>
          </w:sdtContent>
        </w:sdt>
        <w:tc>
          <w:tcPr>
            <w:tcW w:w="1710" w:type="dxa"/>
          </w:tcPr>
          <w:p w14:paraId="6F9B3B49" w14:textId="77777777" w:rsidR="00E226FC" w:rsidRPr="00CE0F58" w:rsidRDefault="00E226FC" w:rsidP="00E637AF"/>
        </w:tc>
        <w:tc>
          <w:tcPr>
            <w:tcW w:w="3690" w:type="dxa"/>
          </w:tcPr>
          <w:p w14:paraId="313E523C" w14:textId="799077E4" w:rsidR="00E226FC" w:rsidRDefault="00B6731B" w:rsidP="00E637AF">
            <w:r>
              <w:t xml:space="preserve">May </w:t>
            </w:r>
            <w:r w:rsidR="00E61B45">
              <w:t>31</w:t>
            </w:r>
            <w:r w:rsidR="009A03CE">
              <w:t>, 2019</w:t>
            </w:r>
          </w:p>
        </w:tc>
      </w:tr>
    </w:tbl>
    <w:p w14:paraId="0B00B5AF" w14:textId="77777777" w:rsidR="007D25EF" w:rsidRDefault="007D25EF">
      <w:pPr>
        <w:pStyle w:val="Heading2"/>
        <w:rPr>
          <w:b/>
        </w:rPr>
      </w:pPr>
      <w:r>
        <w:rPr>
          <w:b/>
        </w:rPr>
        <w:t>Items Worked on or assigned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486970" w14:paraId="4D5E92FA" w14:textId="77777777" w:rsidTr="00C5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A79B" w14:textId="7DAE0E43" w:rsidR="00486970" w:rsidRPr="00486970" w:rsidRDefault="00486970" w:rsidP="00486970">
            <w:pPr>
              <w:jc w:val="center"/>
            </w:pPr>
            <w:r w:rsidRPr="00486970">
              <w:rPr>
                <w:rFonts w:ascii="Century Gothic" w:hAnsi="Century Gothic" w:cs="Calibri"/>
                <w:bCs w:val="0"/>
                <w:color w:val="000000"/>
              </w:rPr>
              <w:t xml:space="preserve">Monday –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C584" w14:textId="29654285" w:rsidR="00486970" w:rsidRPr="00486970" w:rsidRDefault="00486970" w:rsidP="0048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970">
              <w:rPr>
                <w:rFonts w:ascii="Century Gothic" w:hAnsi="Century Gothic" w:cs="Calibri"/>
                <w:bCs w:val="0"/>
                <w:color w:val="000000"/>
              </w:rPr>
              <w:t xml:space="preserve">Tuesday – 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3B7B" w14:textId="0D42777A" w:rsidR="00486970" w:rsidRPr="00486970" w:rsidRDefault="00486970" w:rsidP="0048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970">
              <w:rPr>
                <w:rFonts w:ascii="Century Gothic" w:hAnsi="Century Gothic" w:cs="Calibri"/>
                <w:bCs w:val="0"/>
                <w:color w:val="000000"/>
              </w:rPr>
              <w:t xml:space="preserve">Wednesday – </w:t>
            </w:r>
            <w:r w:rsidR="00BF7A55">
              <w:rPr>
                <w:rFonts w:ascii="Century Gothic" w:hAnsi="Century Gothic" w:cs="Calibri"/>
                <w:bCs w:val="0"/>
                <w:color w:val="000000"/>
              </w:rPr>
              <w:t>5/1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D87F" w14:textId="47B247F4" w:rsidR="00486970" w:rsidRPr="00486970" w:rsidRDefault="00486970" w:rsidP="0048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970">
              <w:rPr>
                <w:rFonts w:ascii="Century Gothic" w:hAnsi="Century Gothic" w:cs="Calibri"/>
                <w:bCs w:val="0"/>
                <w:color w:val="000000"/>
              </w:rPr>
              <w:t xml:space="preserve">Thursday – </w:t>
            </w:r>
            <w:r w:rsidR="00BF7A55">
              <w:rPr>
                <w:rFonts w:ascii="Century Gothic" w:hAnsi="Century Gothic" w:cs="Calibri"/>
                <w:bCs w:val="0"/>
                <w:color w:val="000000"/>
              </w:rPr>
              <w:t>5/2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A2872" w14:textId="664250FD" w:rsidR="00486970" w:rsidRPr="00486970" w:rsidRDefault="00486970" w:rsidP="00486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6970">
              <w:rPr>
                <w:rFonts w:ascii="Century Gothic" w:hAnsi="Century Gothic" w:cs="Calibri"/>
                <w:bCs w:val="0"/>
                <w:color w:val="000000"/>
              </w:rPr>
              <w:t xml:space="preserve">Friday – </w:t>
            </w:r>
            <w:r w:rsidR="00BF7A55">
              <w:rPr>
                <w:rFonts w:ascii="Century Gothic" w:hAnsi="Century Gothic" w:cs="Calibri"/>
                <w:bCs w:val="0"/>
                <w:color w:val="000000"/>
              </w:rPr>
              <w:t>5/3</w:t>
            </w:r>
          </w:p>
        </w:tc>
      </w:tr>
      <w:tr w:rsidR="00486970" w14:paraId="7C410A86" w14:textId="77777777" w:rsidTr="00C5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395A6F" w14:textId="660871E4" w:rsidR="00486970" w:rsidRPr="00486970" w:rsidRDefault="00486970" w:rsidP="00486970">
            <w:pPr>
              <w:jc w:val="center"/>
              <w:rPr>
                <w:b w:val="0"/>
              </w:rPr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4F3774" w14:textId="2ED615A0" w:rsidR="00486970" w:rsidRPr="00486970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0F42E5" w14:textId="78D04E81" w:rsidR="00486970" w:rsidRDefault="000E7076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61872" w14:textId="106FCAE6" w:rsidR="00486970" w:rsidRDefault="005B06E9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94777">
              <w:t>0.5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648B4F" w14:textId="09AE4B2B" w:rsidR="00486970" w:rsidRDefault="006F0045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86970" w14:paraId="5A198A3E" w14:textId="77777777" w:rsidTr="00C52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D9E31" w14:textId="5B4DC065" w:rsidR="00486970" w:rsidRPr="00270CF9" w:rsidRDefault="00486970" w:rsidP="00486970">
            <w:pPr>
              <w:jc w:val="center"/>
              <w:rPr>
                <w:b w:val="0"/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A86C" w14:textId="75626871" w:rsidR="00486970" w:rsidRPr="00270CF9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2349" w14:textId="396F50E0" w:rsidR="00486970" w:rsidRPr="00270CF9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5827" w14:textId="7E7E6BA0" w:rsidR="00486970" w:rsidRPr="00270CF9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7F3A" w14:textId="52F3D98D" w:rsidR="00486970" w:rsidRPr="00270CF9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</w:tr>
      <w:tr w:rsidR="00486970" w14:paraId="011A0A7B" w14:textId="77777777" w:rsidTr="00C5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952E1" w14:textId="0FC713F2" w:rsidR="00486970" w:rsidRPr="00486970" w:rsidRDefault="00486970" w:rsidP="00486970">
            <w:pPr>
              <w:jc w:val="center"/>
            </w:pPr>
            <w:r w:rsidRPr="00486970">
              <w:rPr>
                <w:rFonts w:ascii="Century Gothic" w:hAnsi="Century Gothic" w:cs="Calibri"/>
                <w:bCs w:val="0"/>
                <w:color w:val="000000"/>
              </w:rPr>
              <w:t xml:space="preserve">Monday – </w:t>
            </w:r>
            <w:r w:rsidR="00BF7A55">
              <w:rPr>
                <w:rFonts w:ascii="Century Gothic" w:hAnsi="Century Gothic" w:cs="Calibri"/>
                <w:bCs w:val="0"/>
                <w:color w:val="000000"/>
              </w:rPr>
              <w:t>5/6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39DC" w14:textId="284310B0" w:rsidR="00486970" w:rsidRPr="00486970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6970">
              <w:rPr>
                <w:rFonts w:ascii="Century Gothic" w:hAnsi="Century Gothic" w:cs="Calibri"/>
                <w:b/>
                <w:bCs/>
                <w:color w:val="000000"/>
              </w:rPr>
              <w:t xml:space="preserve">Tuesday – </w:t>
            </w:r>
            <w:r w:rsidR="00BF7A55">
              <w:rPr>
                <w:rFonts w:ascii="Century Gothic" w:hAnsi="Century Gothic" w:cs="Calibri"/>
                <w:b/>
                <w:bCs/>
                <w:color w:val="000000"/>
              </w:rPr>
              <w:t>5/7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88A2" w14:textId="3960BCF4" w:rsidR="00486970" w:rsidRPr="00574921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Wednesday – </w:t>
            </w:r>
            <w:r w:rsidR="00BF7A55">
              <w:rPr>
                <w:rFonts w:ascii="Century Gothic" w:hAnsi="Century Gothic" w:cs="Calibri"/>
                <w:b/>
                <w:bCs/>
                <w:color w:val="000000"/>
              </w:rPr>
              <w:t>5/8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39547" w14:textId="720CB18B" w:rsidR="00486970" w:rsidRPr="00574921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Thursday – </w:t>
            </w:r>
            <w:r w:rsidR="00BF7A55">
              <w:rPr>
                <w:rFonts w:ascii="Century Gothic" w:hAnsi="Century Gothic" w:cs="Calibri"/>
                <w:b/>
                <w:bCs/>
                <w:color w:val="000000"/>
              </w:rPr>
              <w:t>5/9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AA3E" w14:textId="0D3BA8D8" w:rsidR="00486970" w:rsidRPr="00574921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Friday – </w:t>
            </w:r>
            <w:r w:rsidR="00BF7A55">
              <w:rPr>
                <w:rFonts w:ascii="Century Gothic" w:hAnsi="Century Gothic" w:cs="Calibri"/>
                <w:b/>
                <w:bCs/>
                <w:color w:val="000000"/>
              </w:rPr>
              <w:t>5/10</w:t>
            </w:r>
          </w:p>
        </w:tc>
      </w:tr>
      <w:tr w:rsidR="00486970" w14:paraId="5284D0CC" w14:textId="77777777" w:rsidTr="00C52158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10D11F" w14:textId="4BA56659" w:rsidR="00486970" w:rsidRPr="00486970" w:rsidRDefault="003D4C3E" w:rsidP="00486970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337432" w14:textId="2C225BCE" w:rsidR="00486970" w:rsidRPr="00486970" w:rsidRDefault="00894777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D709E" w14:textId="1C546F04" w:rsidR="00486970" w:rsidRPr="001E2C7B" w:rsidRDefault="00894777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617B2" w14:textId="6ADAC4CB" w:rsidR="00486970" w:rsidRPr="00622B12" w:rsidRDefault="0009474C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57C747" w14:textId="29D23E26" w:rsidR="00486970" w:rsidRPr="00622B12" w:rsidRDefault="00EB67AC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486970" w14:paraId="48147ACB" w14:textId="77777777" w:rsidTr="00C5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B126D" w14:textId="63752EDE" w:rsidR="00486970" w:rsidRPr="00050DFA" w:rsidRDefault="00486970" w:rsidP="00486970">
            <w:pPr>
              <w:jc w:val="center"/>
              <w:rPr>
                <w:b w:val="0"/>
                <w:sz w:val="10"/>
                <w:szCs w:val="10"/>
              </w:rPr>
            </w:pPr>
            <w:r>
              <w:rPr>
                <w:rFonts w:ascii="Century Gothic" w:hAnsi="Century Gothic" w:cs="Calibri"/>
                <w:bCs w:val="0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EC426" w14:textId="2193DBAF" w:rsidR="00486970" w:rsidRPr="00050DFA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7DCDF" w14:textId="405F84AB" w:rsidR="00486970" w:rsidRPr="00050DFA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FC40" w14:textId="2B716186" w:rsidR="00486970" w:rsidRPr="00050DFA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A07A8" w14:textId="37B71D82" w:rsidR="00486970" w:rsidRPr="00050DFA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</w:tr>
      <w:tr w:rsidR="00486970" w14:paraId="543E4773" w14:textId="77777777" w:rsidTr="00C5215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9184" w14:textId="504459D4" w:rsidR="00486970" w:rsidRPr="00486970" w:rsidRDefault="00486970" w:rsidP="00486970">
            <w:pPr>
              <w:jc w:val="center"/>
            </w:pPr>
            <w:r w:rsidRPr="00486970">
              <w:rPr>
                <w:rFonts w:ascii="Century Gothic" w:hAnsi="Century Gothic" w:cs="Calibri"/>
                <w:bCs w:val="0"/>
                <w:color w:val="000000"/>
              </w:rPr>
              <w:t>Monday –</w:t>
            </w:r>
            <w:r w:rsidR="008F17DC">
              <w:rPr>
                <w:rFonts w:ascii="Century Gothic" w:hAnsi="Century Gothic" w:cs="Calibri"/>
                <w:bCs w:val="0"/>
                <w:color w:val="000000"/>
              </w:rPr>
              <w:t xml:space="preserve"> 5/13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51A4" w14:textId="177FBD5A" w:rsidR="00486970" w:rsidRPr="00486970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6970">
              <w:rPr>
                <w:rFonts w:ascii="Century Gothic" w:hAnsi="Century Gothic" w:cs="Calibri"/>
                <w:b/>
                <w:bCs/>
                <w:color w:val="000000"/>
              </w:rPr>
              <w:t xml:space="preserve">Tuesday – </w:t>
            </w:r>
            <w:r w:rsidR="008F17DC">
              <w:rPr>
                <w:rFonts w:ascii="Century Gothic" w:hAnsi="Century Gothic" w:cs="Calibri"/>
                <w:b/>
                <w:bCs/>
                <w:color w:val="000000"/>
              </w:rPr>
              <w:t>5/14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6CE82" w14:textId="2251F468" w:rsidR="00486970" w:rsidRPr="007D25EF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Wednesday – </w:t>
            </w:r>
            <w:r w:rsidR="00CF3450">
              <w:rPr>
                <w:rFonts w:ascii="Century Gothic" w:hAnsi="Century Gothic" w:cs="Calibri"/>
                <w:b/>
                <w:bCs/>
                <w:color w:val="000000"/>
              </w:rPr>
              <w:t>5/15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D011B" w14:textId="694158C9" w:rsidR="00486970" w:rsidRPr="007D25EF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Thursday – </w:t>
            </w:r>
            <w:r w:rsidR="00CF3450">
              <w:rPr>
                <w:rFonts w:ascii="Century Gothic" w:hAnsi="Century Gothic" w:cs="Calibri"/>
                <w:b/>
                <w:bCs/>
                <w:color w:val="000000"/>
              </w:rPr>
              <w:t>5/16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4545" w14:textId="361904B2" w:rsidR="00486970" w:rsidRPr="007D25EF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Friday – </w:t>
            </w:r>
            <w:r w:rsidR="00CF3450">
              <w:rPr>
                <w:rFonts w:ascii="Century Gothic" w:hAnsi="Century Gothic" w:cs="Calibri"/>
                <w:b/>
                <w:bCs/>
                <w:color w:val="000000"/>
              </w:rPr>
              <w:t>5/17</w:t>
            </w:r>
          </w:p>
        </w:tc>
      </w:tr>
      <w:tr w:rsidR="00486970" w14:paraId="3047D389" w14:textId="77777777" w:rsidTr="00486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47E961" w14:textId="41B7F8AC" w:rsidR="00486970" w:rsidRPr="00486970" w:rsidRDefault="00EB67AC" w:rsidP="00486970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D12FF1" w14:textId="4182605F" w:rsidR="00486970" w:rsidRPr="00486970" w:rsidRDefault="00EB67AC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28F436" w14:textId="109EA22E" w:rsidR="00486970" w:rsidRPr="00DF7A45" w:rsidRDefault="00A91309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2D9648" w14:textId="301D1FE8" w:rsidR="00486970" w:rsidRPr="00DF7A45" w:rsidRDefault="008662E1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EB19C1" w14:textId="0C0FA469" w:rsidR="00486970" w:rsidRPr="00DF7A45" w:rsidRDefault="00837E0A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86970" w14:paraId="5C7B5AC8" w14:textId="77777777" w:rsidTr="00C52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011D" w14:textId="403B2D0B" w:rsidR="00486970" w:rsidRPr="00B276CB" w:rsidRDefault="00486970" w:rsidP="00486970">
            <w:pPr>
              <w:jc w:val="center"/>
              <w:rPr>
                <w:b w:val="0"/>
                <w:sz w:val="10"/>
                <w:szCs w:val="10"/>
              </w:rPr>
            </w:pPr>
            <w:r>
              <w:rPr>
                <w:rFonts w:ascii="Century Gothic" w:hAnsi="Century Gothic" w:cs="Calibri"/>
                <w:bCs w:val="0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6A747" w14:textId="393BE0DA" w:rsidR="00486970" w:rsidRPr="00B276CB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1E4C" w14:textId="492DED93" w:rsidR="00486970" w:rsidRPr="00B276CB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F25F" w14:textId="02000D34" w:rsidR="00486970" w:rsidRPr="00B276CB" w:rsidRDefault="00486970" w:rsidP="0048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F929" w14:textId="57072D7A" w:rsidR="00486970" w:rsidRPr="00B276CB" w:rsidRDefault="00486970" w:rsidP="00486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</w:tr>
      <w:tr w:rsidR="00486970" w14:paraId="58982DAC" w14:textId="77777777" w:rsidTr="00C5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900A" w14:textId="5C1BC8C0" w:rsidR="00486970" w:rsidRPr="00486970" w:rsidRDefault="00486970" w:rsidP="00486970">
            <w:pPr>
              <w:jc w:val="center"/>
            </w:pPr>
            <w:r w:rsidRPr="00486970">
              <w:rPr>
                <w:rFonts w:ascii="Century Gothic" w:hAnsi="Century Gothic" w:cs="Calibri"/>
                <w:bCs w:val="0"/>
                <w:color w:val="000000"/>
              </w:rPr>
              <w:t xml:space="preserve">Monday – </w:t>
            </w:r>
            <w:r w:rsidR="00BE7C90">
              <w:rPr>
                <w:rFonts w:ascii="Century Gothic" w:hAnsi="Century Gothic" w:cs="Calibri"/>
                <w:bCs w:val="0"/>
                <w:color w:val="000000"/>
              </w:rPr>
              <w:t>5/20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079E5" w14:textId="74C0ABF3" w:rsidR="00486970" w:rsidRPr="00486970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6970">
              <w:rPr>
                <w:rFonts w:ascii="Century Gothic" w:hAnsi="Century Gothic" w:cs="Calibri"/>
                <w:b/>
                <w:bCs/>
                <w:color w:val="000000"/>
              </w:rPr>
              <w:t xml:space="preserve">Tuesday – </w:t>
            </w:r>
            <w:r w:rsidR="00BE7C90">
              <w:rPr>
                <w:rFonts w:ascii="Century Gothic" w:hAnsi="Century Gothic" w:cs="Calibri"/>
                <w:b/>
                <w:bCs/>
                <w:color w:val="000000"/>
              </w:rPr>
              <w:t>5/21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0AC1" w14:textId="14C00EC5" w:rsidR="00486970" w:rsidRPr="002133DA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Wednesday – </w:t>
            </w:r>
            <w:r w:rsidR="00BE7C90">
              <w:rPr>
                <w:rFonts w:ascii="Century Gothic" w:hAnsi="Century Gothic" w:cs="Calibri"/>
                <w:b/>
                <w:bCs/>
                <w:color w:val="000000"/>
              </w:rPr>
              <w:t>5/22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6494F" w14:textId="51F6A470" w:rsidR="00486970" w:rsidRPr="002133DA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Thursday – </w:t>
            </w:r>
            <w:r w:rsidR="00BE7C90">
              <w:rPr>
                <w:rFonts w:ascii="Century Gothic" w:hAnsi="Century Gothic" w:cs="Calibri"/>
                <w:b/>
                <w:bCs/>
                <w:color w:val="000000"/>
              </w:rPr>
              <w:t>5/23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2235" w14:textId="33F6EBCC" w:rsidR="00486970" w:rsidRPr="002133DA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Friday – </w:t>
            </w:r>
            <w:r w:rsidR="00BE7C90">
              <w:rPr>
                <w:rFonts w:ascii="Century Gothic" w:hAnsi="Century Gothic" w:cs="Calibri"/>
                <w:b/>
                <w:bCs/>
                <w:color w:val="000000"/>
              </w:rPr>
              <w:t>5/24</w:t>
            </w:r>
          </w:p>
        </w:tc>
      </w:tr>
      <w:tr w:rsidR="00486970" w:rsidRPr="007D25EF" w14:paraId="3EDEF7D2" w14:textId="77777777" w:rsidTr="00C52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1CFC8B" w14:textId="30C067FF" w:rsidR="00486970" w:rsidRPr="00486970" w:rsidRDefault="00A91309" w:rsidP="00486970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115144" w14:textId="1FD53AAE" w:rsidR="00486970" w:rsidRPr="00486970" w:rsidRDefault="006A35CD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675F58" w14:textId="31E1004C" w:rsidR="00486970" w:rsidRPr="00DF7A45" w:rsidRDefault="006A35CD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16AF1" w14:textId="42343014" w:rsidR="00486970" w:rsidRPr="00DF7A45" w:rsidRDefault="006A35CD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306D53" w14:textId="2582721F" w:rsidR="00486970" w:rsidRPr="00DF7A45" w:rsidRDefault="00AD4633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86970" w:rsidRPr="007D25EF" w14:paraId="66843DFD" w14:textId="77777777" w:rsidTr="00C5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17FF" w14:textId="16281EEF" w:rsidR="00486970" w:rsidRPr="00B276CB" w:rsidRDefault="00486970" w:rsidP="00486970">
            <w:pPr>
              <w:jc w:val="center"/>
              <w:rPr>
                <w:b w:val="0"/>
                <w:sz w:val="10"/>
                <w:szCs w:val="10"/>
              </w:rPr>
            </w:pPr>
            <w:r>
              <w:rPr>
                <w:rFonts w:ascii="Century Gothic" w:hAnsi="Century Gothic" w:cs="Calibri"/>
                <w:bCs w:val="0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49E8" w14:textId="1C3771B8" w:rsidR="00486970" w:rsidRPr="00B276CB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732EE" w14:textId="161270D8" w:rsidR="00486970" w:rsidRPr="00B276CB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B2A6" w14:textId="5C7FCF81" w:rsidR="00486970" w:rsidRPr="00B276CB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74A25" w14:textId="2E487B2E" w:rsidR="00486970" w:rsidRPr="00B276CB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rFonts w:ascii="Century Gothic" w:hAnsi="Century Gothic" w:cs="Calibri"/>
                <w:color w:val="000000"/>
                <w:sz w:val="10"/>
                <w:szCs w:val="10"/>
              </w:rPr>
              <w:t> </w:t>
            </w:r>
          </w:p>
        </w:tc>
      </w:tr>
      <w:tr w:rsidR="00486970" w:rsidRPr="007D25EF" w14:paraId="45AB6725" w14:textId="77777777" w:rsidTr="00C5215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0DDD" w14:textId="35ABA788" w:rsidR="00486970" w:rsidRPr="00486970" w:rsidRDefault="00F65CE4" w:rsidP="00486970">
            <w:pPr>
              <w:jc w:val="center"/>
            </w:pPr>
            <w:r>
              <w:rPr>
                <w:rFonts w:ascii="Century Gothic" w:hAnsi="Century Gothic" w:cs="Calibri"/>
                <w:bCs w:val="0"/>
                <w:color w:val="000000"/>
              </w:rPr>
              <w:t xml:space="preserve">Sunday </w:t>
            </w:r>
            <w:r w:rsidR="00486970" w:rsidRPr="00486970">
              <w:rPr>
                <w:rFonts w:ascii="Century Gothic" w:hAnsi="Century Gothic" w:cs="Calibri"/>
                <w:bCs w:val="0"/>
                <w:color w:val="000000"/>
              </w:rPr>
              <w:t xml:space="preserve">– </w:t>
            </w:r>
            <w:r w:rsidR="00BE7C90">
              <w:rPr>
                <w:rFonts w:ascii="Century Gothic" w:hAnsi="Century Gothic" w:cs="Calibri"/>
                <w:bCs w:val="0"/>
                <w:color w:val="000000"/>
              </w:rPr>
              <w:t>5/2</w:t>
            </w:r>
            <w:r>
              <w:rPr>
                <w:rFonts w:ascii="Century Gothic" w:hAnsi="Century Gothic" w:cs="Calibri"/>
                <w:bCs w:val="0"/>
                <w:color w:val="000000"/>
              </w:rPr>
              <w:t>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DA43" w14:textId="3B9DFE36" w:rsidR="00486970" w:rsidRPr="00486970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6970">
              <w:rPr>
                <w:rFonts w:ascii="Century Gothic" w:hAnsi="Century Gothic" w:cs="Calibri"/>
                <w:b/>
                <w:bCs/>
                <w:color w:val="000000"/>
              </w:rPr>
              <w:t xml:space="preserve">Tuesday – </w:t>
            </w:r>
            <w:r w:rsidR="00BE7C90">
              <w:rPr>
                <w:rFonts w:ascii="Century Gothic" w:hAnsi="Century Gothic" w:cs="Calibri"/>
                <w:b/>
                <w:bCs/>
                <w:color w:val="000000"/>
              </w:rPr>
              <w:t>5/28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034B" w14:textId="7395D1EC" w:rsidR="00486970" w:rsidRPr="00486970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6970">
              <w:rPr>
                <w:rFonts w:ascii="Century Gothic" w:hAnsi="Century Gothic" w:cs="Calibri"/>
                <w:b/>
                <w:bCs/>
                <w:color w:val="000000"/>
              </w:rPr>
              <w:t xml:space="preserve">Wednesday – </w:t>
            </w:r>
            <w:r w:rsidR="000E7076">
              <w:rPr>
                <w:rFonts w:ascii="Century Gothic" w:hAnsi="Century Gothic" w:cs="Calibri"/>
                <w:b/>
                <w:bCs/>
                <w:color w:val="000000"/>
              </w:rPr>
              <w:t>5/29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54FA" w14:textId="6F7000F1" w:rsidR="00486970" w:rsidRPr="00486970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6970">
              <w:rPr>
                <w:rFonts w:ascii="Century Gothic" w:hAnsi="Century Gothic" w:cs="Calibri"/>
                <w:b/>
                <w:bCs/>
                <w:color w:val="000000"/>
              </w:rPr>
              <w:t xml:space="preserve">Thursday – </w:t>
            </w:r>
            <w:r w:rsidR="000E7076">
              <w:rPr>
                <w:rFonts w:ascii="Century Gothic" w:hAnsi="Century Gothic" w:cs="Calibri"/>
                <w:b/>
                <w:bCs/>
                <w:color w:val="000000"/>
              </w:rPr>
              <w:t>5/30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B0B3" w14:textId="617CB799" w:rsidR="00486970" w:rsidRPr="007D25EF" w:rsidRDefault="00486970" w:rsidP="00486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b/>
                <w:bCs/>
                <w:color w:val="000000"/>
              </w:rPr>
              <w:t xml:space="preserve">Friday – </w:t>
            </w:r>
            <w:r w:rsidR="000E7076">
              <w:rPr>
                <w:rFonts w:ascii="Century Gothic" w:hAnsi="Century Gothic" w:cs="Calibri"/>
                <w:b/>
                <w:bCs/>
                <w:color w:val="000000"/>
              </w:rPr>
              <w:t>5/31</w:t>
            </w:r>
          </w:p>
        </w:tc>
      </w:tr>
      <w:tr w:rsidR="00486970" w:rsidRPr="007D25EF" w14:paraId="17418B2F" w14:textId="77777777" w:rsidTr="00C5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A0BF0C" w14:textId="562D45D5" w:rsidR="00486970" w:rsidRPr="00486970" w:rsidRDefault="00F65CE4" w:rsidP="00486970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CE0993" w14:textId="21DCE85A" w:rsidR="00486970" w:rsidRPr="00486970" w:rsidRDefault="00F65CE4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521A8E" w14:textId="1860DE50" w:rsidR="00486970" w:rsidRPr="00924B41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color w:val="000000"/>
              </w:rPr>
              <w:t> </w:t>
            </w:r>
            <w:r w:rsidR="00AD4633">
              <w:rPr>
                <w:rFonts w:ascii="Century Gothic" w:hAnsi="Century Gothic" w:cs="Calibri"/>
                <w:color w:val="000000"/>
              </w:rPr>
              <w:t>6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D17E5E" w14:textId="62C615A9" w:rsidR="00486970" w:rsidRPr="00924B41" w:rsidRDefault="00486970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color w:val="000000"/>
              </w:rPr>
              <w:t> </w:t>
            </w:r>
            <w:r w:rsidR="002E6EAA">
              <w:rPr>
                <w:rFonts w:ascii="Century Gothic" w:hAnsi="Century Gothic" w:cs="Calibri"/>
                <w:color w:val="000000"/>
              </w:rPr>
              <w:t>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9D29D" w14:textId="2D640D95" w:rsidR="00486970" w:rsidRPr="00924B41" w:rsidRDefault="002E6EAA" w:rsidP="00486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 w:cs="Calibri"/>
                <w:color w:val="000000"/>
              </w:rPr>
              <w:t>2</w:t>
            </w:r>
            <w:r w:rsidR="00486970">
              <w:rPr>
                <w:rFonts w:ascii="Century Gothic" w:hAnsi="Century Gothic" w:cs="Calibri"/>
                <w:color w:val="000000"/>
              </w:rPr>
              <w:t> </w:t>
            </w:r>
          </w:p>
        </w:tc>
      </w:tr>
      <w:tr w:rsidR="003C0173" w:rsidRPr="007D25EF" w14:paraId="332936C9" w14:textId="77777777" w:rsidTr="00994DA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48853BC0" w14:textId="52CFF785" w:rsidR="003C0173" w:rsidRPr="00B276CB" w:rsidRDefault="003C0173" w:rsidP="003C0173">
            <w:pPr>
              <w:jc w:val="center"/>
              <w:rPr>
                <w:b w:val="0"/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3A521F00" w14:textId="0F4A8735" w:rsidR="003C0173" w:rsidRPr="00B276CB" w:rsidRDefault="003C0173" w:rsidP="003C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7B7C0C34" w14:textId="3B8F9B6D" w:rsidR="003C0173" w:rsidRPr="00B276CB" w:rsidRDefault="003C0173" w:rsidP="003C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60ED127C" w14:textId="501E7587" w:rsidR="003C0173" w:rsidRPr="00B276CB" w:rsidRDefault="003C0173" w:rsidP="003C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01EB18F6" w14:textId="720546A4" w:rsidR="003C0173" w:rsidRPr="00B276CB" w:rsidRDefault="003C0173" w:rsidP="003C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C0173" w:rsidRPr="007D25EF" w14:paraId="413EE372" w14:textId="77777777" w:rsidTr="0099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4CF24525" w14:textId="3F1748A9" w:rsidR="003C0173" w:rsidRPr="00924B41" w:rsidRDefault="003C0173" w:rsidP="003C0173">
            <w:pPr>
              <w:jc w:val="center"/>
              <w:rPr>
                <w:b w:val="0"/>
              </w:rPr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05537203" w14:textId="4084BB6E" w:rsidR="003C0173" w:rsidRPr="00924B41" w:rsidRDefault="003C0173" w:rsidP="003C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6D49A132" w14:textId="0A56D70D" w:rsidR="003C0173" w:rsidRPr="00924B41" w:rsidRDefault="003C0173" w:rsidP="003C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3CB9FFA3" w14:textId="13A1BDA3" w:rsidR="003C0173" w:rsidRPr="00924B41" w:rsidRDefault="003C0173" w:rsidP="003C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4690EF73" w14:textId="1B407A55" w:rsidR="003C0173" w:rsidRPr="00924B41" w:rsidRDefault="003C0173" w:rsidP="003C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173" w:rsidRPr="007D25EF" w14:paraId="08D0EC66" w14:textId="77777777" w:rsidTr="00994DA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2BBCCA69" w14:textId="2D46E745" w:rsidR="003C0173" w:rsidRPr="00924B41" w:rsidRDefault="003C0173" w:rsidP="003C0173">
            <w:pPr>
              <w:jc w:val="center"/>
              <w:rPr>
                <w:b w:val="0"/>
              </w:rPr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04ADF507" w14:textId="7900C307" w:rsidR="003C0173" w:rsidRPr="00924B41" w:rsidRDefault="003C0173" w:rsidP="003C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209DC554" w14:textId="3F5D4A86" w:rsidR="003C0173" w:rsidRPr="00924B41" w:rsidRDefault="003C0173" w:rsidP="003C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5FA7F70D" w14:textId="77777777" w:rsidR="003C0173" w:rsidRPr="00924B41" w:rsidRDefault="003C0173" w:rsidP="003C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</w:tcPr>
          <w:p w14:paraId="49BD9383" w14:textId="77777777" w:rsidR="003C0173" w:rsidRPr="00924B41" w:rsidRDefault="003C0173" w:rsidP="003C0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173" w:rsidRPr="007D25EF" w14:paraId="2DC26183" w14:textId="77777777" w:rsidTr="0099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0379" w14:textId="77777777" w:rsidR="003C0173" w:rsidRPr="00B276CB" w:rsidRDefault="003C0173" w:rsidP="003C0173">
            <w:pPr>
              <w:jc w:val="center"/>
              <w:rPr>
                <w:b w:val="0"/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0C59" w14:textId="77777777" w:rsidR="003C0173" w:rsidRPr="00B276CB" w:rsidRDefault="003C0173" w:rsidP="003C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B8E7" w14:textId="77777777" w:rsidR="003C0173" w:rsidRPr="00B276CB" w:rsidRDefault="003C0173" w:rsidP="003C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5874" w14:textId="77777777" w:rsidR="003C0173" w:rsidRPr="00B276CB" w:rsidRDefault="003C0173" w:rsidP="003C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1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0826" w14:textId="77777777" w:rsidR="003C0173" w:rsidRPr="00B276CB" w:rsidRDefault="003C0173" w:rsidP="003C0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4F27974F" w14:textId="77777777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>Short-term action items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Short-term action items"/>
      </w:tblPr>
      <w:tblGrid>
        <w:gridCol w:w="6300"/>
        <w:gridCol w:w="2070"/>
        <w:gridCol w:w="2430"/>
      </w:tblGrid>
      <w:tr w:rsidR="00E226FC" w14:paraId="332236C6" w14:textId="77777777" w:rsidTr="00E226FC">
        <w:tc>
          <w:tcPr>
            <w:tcW w:w="6300" w:type="dxa"/>
          </w:tcPr>
          <w:p w14:paraId="3CE49DD2" w14:textId="77777777" w:rsidR="00E226FC" w:rsidRPr="00CE0F58" w:rsidRDefault="00653C80" w:rsidP="007D25EF">
            <w:r w:rsidRPr="00CE0F58">
              <w:t>Action item</w:t>
            </w:r>
          </w:p>
        </w:tc>
        <w:tc>
          <w:tcPr>
            <w:tcW w:w="2070" w:type="dxa"/>
          </w:tcPr>
          <w:p w14:paraId="29875F40" w14:textId="77777777" w:rsidR="00E226FC" w:rsidRPr="00CE0F58" w:rsidRDefault="00653C80" w:rsidP="007D25EF">
            <w:r w:rsidRPr="00CE0F58">
              <w:t>Due date</w:t>
            </w:r>
          </w:p>
        </w:tc>
        <w:tc>
          <w:tcPr>
            <w:tcW w:w="2430" w:type="dxa"/>
          </w:tcPr>
          <w:p w14:paraId="495DEB8C" w14:textId="77777777" w:rsidR="00E226FC" w:rsidRPr="00CE0F58" w:rsidRDefault="00653C80" w:rsidP="007D25EF">
            <w:r w:rsidRPr="00CE0F58">
              <w:t>Status</w:t>
            </w:r>
          </w:p>
        </w:tc>
      </w:tr>
      <w:tr w:rsidR="00E226FC" w14:paraId="010ADCC2" w14:textId="77777777" w:rsidTr="00E226FC">
        <w:tc>
          <w:tcPr>
            <w:tcW w:w="6300" w:type="dxa"/>
          </w:tcPr>
          <w:p w14:paraId="429C0666" w14:textId="77777777" w:rsidR="00E226FC" w:rsidRDefault="00C268FF">
            <w:r>
              <w:t>Action items are being captu</w:t>
            </w:r>
            <w:r w:rsidR="006D1CF9">
              <w:t>red in</w:t>
            </w:r>
            <w:r w:rsidR="008359DD">
              <w:t xml:space="preserve"> the Project W</w:t>
            </w:r>
            <w:r w:rsidR="006D1CF9">
              <w:t>orkbook (excel) &amp;</w:t>
            </w:r>
          </w:p>
          <w:p w14:paraId="76AE40EE" w14:textId="77777777" w:rsidR="006D1CF9" w:rsidRDefault="006D1CF9">
            <w:r>
              <w:t xml:space="preserve">Workshop </w:t>
            </w:r>
            <w:r w:rsidR="0058442E">
              <w:t>meeting minutes</w:t>
            </w:r>
            <w:r>
              <w:t>.</w:t>
            </w:r>
          </w:p>
        </w:tc>
        <w:sdt>
          <w:sdtPr>
            <w:id w:val="-164634882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15FDEE6A" w14:textId="77777777" w:rsidR="00E226FC" w:rsidRDefault="00653C80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49B0070A" w14:textId="77777777" w:rsidR="00E226FC" w:rsidRDefault="00E226FC"/>
        </w:tc>
      </w:tr>
      <w:tr w:rsidR="00E226FC" w14:paraId="56C819A0" w14:textId="77777777" w:rsidTr="00E226FC">
        <w:tc>
          <w:tcPr>
            <w:tcW w:w="6300" w:type="dxa"/>
          </w:tcPr>
          <w:p w14:paraId="18C3B4F4" w14:textId="77777777" w:rsidR="00E226FC" w:rsidRDefault="00E97E0D">
            <w:r>
              <w:t>Compile Future State Business Requirements</w:t>
            </w:r>
          </w:p>
        </w:tc>
        <w:sdt>
          <w:sdtPr>
            <w:id w:val="593360502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2701AA24" w14:textId="77777777" w:rsidR="00E226FC" w:rsidRDefault="007D25E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05E90095" w14:textId="77777777" w:rsidR="00E226FC" w:rsidRDefault="00E226FC"/>
        </w:tc>
      </w:tr>
      <w:tr w:rsidR="00E226FC" w14:paraId="2ECF6A82" w14:textId="77777777" w:rsidTr="00E226FC">
        <w:tc>
          <w:tcPr>
            <w:tcW w:w="6300" w:type="dxa"/>
          </w:tcPr>
          <w:p w14:paraId="558BE7E0" w14:textId="77777777" w:rsidR="00E226FC" w:rsidRDefault="00E97E0D">
            <w:r>
              <w:t>Validate current state system design</w:t>
            </w:r>
          </w:p>
        </w:tc>
        <w:sdt>
          <w:sdtPr>
            <w:id w:val="1306511625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34B6F50" w14:textId="77777777" w:rsidR="00E226FC" w:rsidRDefault="007D25E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2FFA4254" w14:textId="77777777" w:rsidR="00E226FC" w:rsidRDefault="00E226FC"/>
        </w:tc>
      </w:tr>
      <w:tr w:rsidR="008359DD" w14:paraId="59966EBA" w14:textId="77777777" w:rsidTr="00E226FC">
        <w:tc>
          <w:tcPr>
            <w:tcW w:w="6300" w:type="dxa"/>
          </w:tcPr>
          <w:p w14:paraId="6635B678" w14:textId="77777777" w:rsidR="008359DD" w:rsidRDefault="00E97E0D">
            <w:r>
              <w:t>Initiate future state system entity design</w:t>
            </w:r>
          </w:p>
        </w:tc>
        <w:tc>
          <w:tcPr>
            <w:tcW w:w="2070" w:type="dxa"/>
          </w:tcPr>
          <w:p w14:paraId="35A6111B" w14:textId="77777777" w:rsidR="008359DD" w:rsidRDefault="008359DD"/>
        </w:tc>
        <w:tc>
          <w:tcPr>
            <w:tcW w:w="2430" w:type="dxa"/>
          </w:tcPr>
          <w:p w14:paraId="3EEB07C9" w14:textId="77777777" w:rsidR="008359DD" w:rsidRDefault="008359DD"/>
        </w:tc>
      </w:tr>
      <w:tr w:rsidR="008359DD" w14:paraId="0F991B33" w14:textId="77777777" w:rsidTr="00E226FC">
        <w:tc>
          <w:tcPr>
            <w:tcW w:w="6300" w:type="dxa"/>
          </w:tcPr>
          <w:p w14:paraId="7B22C50F" w14:textId="77777777" w:rsidR="008359DD" w:rsidRDefault="00E97E0D" w:rsidP="00EB6114">
            <w:r>
              <w:t>Incorporate current state process findings into process flows and future state considerations</w:t>
            </w:r>
          </w:p>
        </w:tc>
        <w:tc>
          <w:tcPr>
            <w:tcW w:w="2070" w:type="dxa"/>
          </w:tcPr>
          <w:p w14:paraId="7FEEDB70" w14:textId="77777777" w:rsidR="008359DD" w:rsidRDefault="008359DD"/>
        </w:tc>
        <w:tc>
          <w:tcPr>
            <w:tcW w:w="2430" w:type="dxa"/>
          </w:tcPr>
          <w:p w14:paraId="096555CC" w14:textId="77777777" w:rsidR="008359DD" w:rsidRDefault="008359DD"/>
        </w:tc>
      </w:tr>
      <w:tr w:rsidR="008359DD" w14:paraId="392628F1" w14:textId="77777777" w:rsidTr="00E226FC">
        <w:tc>
          <w:tcPr>
            <w:tcW w:w="6300" w:type="dxa"/>
          </w:tcPr>
          <w:p w14:paraId="7FB52DD1" w14:textId="77777777" w:rsidR="008359DD" w:rsidRDefault="008359DD"/>
        </w:tc>
        <w:tc>
          <w:tcPr>
            <w:tcW w:w="2070" w:type="dxa"/>
          </w:tcPr>
          <w:p w14:paraId="64ABB744" w14:textId="77777777" w:rsidR="008359DD" w:rsidRDefault="008359DD"/>
        </w:tc>
        <w:tc>
          <w:tcPr>
            <w:tcW w:w="2430" w:type="dxa"/>
          </w:tcPr>
          <w:p w14:paraId="2AA28DC9" w14:textId="77777777" w:rsidR="008359DD" w:rsidRDefault="008359DD"/>
        </w:tc>
      </w:tr>
      <w:tr w:rsidR="008359DD" w14:paraId="5B4E6A65" w14:textId="77777777" w:rsidTr="00E226FC">
        <w:tc>
          <w:tcPr>
            <w:tcW w:w="6300" w:type="dxa"/>
          </w:tcPr>
          <w:p w14:paraId="07FD85FD" w14:textId="77777777" w:rsidR="008359DD" w:rsidRDefault="008359DD"/>
        </w:tc>
        <w:tc>
          <w:tcPr>
            <w:tcW w:w="2070" w:type="dxa"/>
          </w:tcPr>
          <w:p w14:paraId="2409E59F" w14:textId="77777777" w:rsidR="008359DD" w:rsidRDefault="008359DD"/>
        </w:tc>
        <w:tc>
          <w:tcPr>
            <w:tcW w:w="2430" w:type="dxa"/>
          </w:tcPr>
          <w:p w14:paraId="2ABACCC5" w14:textId="77777777" w:rsidR="008359DD" w:rsidRDefault="008359DD"/>
        </w:tc>
      </w:tr>
    </w:tbl>
    <w:p w14:paraId="6A5493CF" w14:textId="77777777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>Long-term goals</w:t>
      </w:r>
    </w:p>
    <w:tbl>
      <w:tblPr>
        <w:tblStyle w:val="ListTable2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Long-term goals"/>
      </w:tblPr>
      <w:tblGrid>
        <w:gridCol w:w="6300"/>
        <w:gridCol w:w="2070"/>
        <w:gridCol w:w="2430"/>
      </w:tblGrid>
      <w:tr w:rsidR="00E226FC" w:rsidRPr="00CE0F58" w14:paraId="1DA74087" w14:textId="77777777" w:rsidTr="00E226FC">
        <w:tc>
          <w:tcPr>
            <w:tcW w:w="6300" w:type="dxa"/>
          </w:tcPr>
          <w:p w14:paraId="49B75459" w14:textId="77777777" w:rsidR="00E226FC" w:rsidRPr="00CE0F58" w:rsidRDefault="00653C80" w:rsidP="007D25EF">
            <w:r w:rsidRPr="00CE0F58">
              <w:t>Goals</w:t>
            </w:r>
          </w:p>
        </w:tc>
        <w:tc>
          <w:tcPr>
            <w:tcW w:w="2070" w:type="dxa"/>
          </w:tcPr>
          <w:p w14:paraId="192BC69B" w14:textId="77777777" w:rsidR="00E226FC" w:rsidRPr="00CE0F58" w:rsidRDefault="00653C80" w:rsidP="007D25EF">
            <w:r w:rsidRPr="00CE0F58">
              <w:t>Due date</w:t>
            </w:r>
          </w:p>
        </w:tc>
        <w:tc>
          <w:tcPr>
            <w:tcW w:w="2430" w:type="dxa"/>
          </w:tcPr>
          <w:p w14:paraId="3F6EEDD8" w14:textId="77777777" w:rsidR="00E226FC" w:rsidRPr="00CE0F58" w:rsidRDefault="00653C80" w:rsidP="007D25EF">
            <w:r w:rsidRPr="00CE0F58">
              <w:t>Progress</w:t>
            </w:r>
          </w:p>
        </w:tc>
      </w:tr>
      <w:tr w:rsidR="00E226FC" w14:paraId="1448068B" w14:textId="77777777" w:rsidTr="00E226FC">
        <w:tc>
          <w:tcPr>
            <w:tcW w:w="6300" w:type="dxa"/>
          </w:tcPr>
          <w:p w14:paraId="34633257" w14:textId="77777777" w:rsidR="00E226FC" w:rsidRDefault="00E226FC"/>
        </w:tc>
        <w:sdt>
          <w:sdtPr>
            <w:id w:val="803267303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5C8F0F64" w14:textId="77777777" w:rsidR="00E226FC" w:rsidRDefault="007D25E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774E5CB8" w14:textId="77777777" w:rsidR="00E226FC" w:rsidRDefault="00E226FC"/>
        </w:tc>
      </w:tr>
      <w:tr w:rsidR="00E226FC" w14:paraId="4859CC99" w14:textId="77777777" w:rsidTr="00E226FC">
        <w:tc>
          <w:tcPr>
            <w:tcW w:w="6300" w:type="dxa"/>
          </w:tcPr>
          <w:p w14:paraId="2A2FB42D" w14:textId="77777777" w:rsidR="00E226FC" w:rsidRDefault="00E226FC"/>
        </w:tc>
        <w:sdt>
          <w:sdtPr>
            <w:id w:val="1208221638"/>
            <w:placeholder>
              <w:docPart w:val="60DB1275480444BCA72A017CA2D737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031FE63D" w14:textId="77777777" w:rsidR="00E226FC" w:rsidRDefault="007D25EF">
                <w:r>
                  <w:t>[Due date]</w:t>
                </w:r>
              </w:p>
            </w:tc>
          </w:sdtContent>
        </w:sdt>
        <w:tc>
          <w:tcPr>
            <w:tcW w:w="2430" w:type="dxa"/>
          </w:tcPr>
          <w:p w14:paraId="79D05500" w14:textId="77777777" w:rsidR="00E226FC" w:rsidRDefault="00E226FC"/>
        </w:tc>
      </w:tr>
    </w:tbl>
    <w:p w14:paraId="380AF435" w14:textId="77777777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>Accomplishments</w:t>
      </w:r>
    </w:p>
    <w:p w14:paraId="17475AF1" w14:textId="77777777" w:rsidR="007241C5" w:rsidRDefault="007241C5" w:rsidP="007241C5">
      <w:pPr>
        <w:pStyle w:val="ListParagraph"/>
        <w:numPr>
          <w:ilvl w:val="0"/>
          <w:numId w:val="13"/>
        </w:numPr>
      </w:pPr>
    </w:p>
    <w:p w14:paraId="2778802E" w14:textId="77777777" w:rsidR="00E226FC" w:rsidRPr="00CE0F58" w:rsidRDefault="00653C80">
      <w:pPr>
        <w:pStyle w:val="Heading2"/>
        <w:rPr>
          <w:b/>
        </w:rPr>
      </w:pPr>
      <w:r w:rsidRPr="00CE0F58">
        <w:rPr>
          <w:b/>
        </w:rPr>
        <w:t>Concerns</w:t>
      </w:r>
    </w:p>
    <w:sectPr w:rsidR="00E226FC" w:rsidRPr="00CE0F58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40264" w14:textId="77777777" w:rsidR="00664246" w:rsidRDefault="00664246">
      <w:r>
        <w:separator/>
      </w:r>
    </w:p>
  </w:endnote>
  <w:endnote w:type="continuationSeparator" w:id="0">
    <w:p w14:paraId="14ADEE83" w14:textId="77777777" w:rsidR="00664246" w:rsidRDefault="00664246">
      <w:r>
        <w:continuationSeparator/>
      </w:r>
    </w:p>
  </w:endnote>
  <w:endnote w:type="continuationNotice" w:id="1">
    <w:p w14:paraId="79C64A4E" w14:textId="77777777" w:rsidR="00664246" w:rsidRDefault="0066424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5C7AD" w14:textId="101C9A7B" w:rsidR="00E226FC" w:rsidRDefault="00653C80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7E296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7817E" w14:textId="77777777" w:rsidR="00664246" w:rsidRDefault="00664246">
      <w:r>
        <w:separator/>
      </w:r>
    </w:p>
  </w:footnote>
  <w:footnote w:type="continuationSeparator" w:id="0">
    <w:p w14:paraId="472FD615" w14:textId="77777777" w:rsidR="00664246" w:rsidRDefault="00664246">
      <w:r>
        <w:continuationSeparator/>
      </w:r>
    </w:p>
  </w:footnote>
  <w:footnote w:type="continuationNotice" w:id="1">
    <w:p w14:paraId="2F865412" w14:textId="77777777" w:rsidR="00664246" w:rsidRDefault="00664246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AAD5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56C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24CB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4C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84D0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9251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40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5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9A50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349F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209FD"/>
    <w:multiLevelType w:val="hybridMultilevel"/>
    <w:tmpl w:val="ACC2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F3C40"/>
    <w:multiLevelType w:val="hybridMultilevel"/>
    <w:tmpl w:val="30B2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58"/>
    <w:rsid w:val="0000229A"/>
    <w:rsid w:val="00013B15"/>
    <w:rsid w:val="00015472"/>
    <w:rsid w:val="00016D03"/>
    <w:rsid w:val="00022210"/>
    <w:rsid w:val="00023051"/>
    <w:rsid w:val="00032919"/>
    <w:rsid w:val="00040724"/>
    <w:rsid w:val="000417E0"/>
    <w:rsid w:val="00043B53"/>
    <w:rsid w:val="00044AE1"/>
    <w:rsid w:val="0004533D"/>
    <w:rsid w:val="00050DFA"/>
    <w:rsid w:val="000557C4"/>
    <w:rsid w:val="00061B19"/>
    <w:rsid w:val="000652DB"/>
    <w:rsid w:val="00067E7F"/>
    <w:rsid w:val="00070271"/>
    <w:rsid w:val="00076FD0"/>
    <w:rsid w:val="00084832"/>
    <w:rsid w:val="000903BC"/>
    <w:rsid w:val="000909F3"/>
    <w:rsid w:val="00091E3E"/>
    <w:rsid w:val="0009474C"/>
    <w:rsid w:val="00095575"/>
    <w:rsid w:val="000A3DDA"/>
    <w:rsid w:val="000B0FE0"/>
    <w:rsid w:val="000B193C"/>
    <w:rsid w:val="000D3CFC"/>
    <w:rsid w:val="000D3E90"/>
    <w:rsid w:val="000E02D1"/>
    <w:rsid w:val="000E0311"/>
    <w:rsid w:val="000E1A89"/>
    <w:rsid w:val="000E5B30"/>
    <w:rsid w:val="000E7076"/>
    <w:rsid w:val="000F4AF8"/>
    <w:rsid w:val="000F767E"/>
    <w:rsid w:val="00117259"/>
    <w:rsid w:val="00120E0B"/>
    <w:rsid w:val="001223CD"/>
    <w:rsid w:val="0013222F"/>
    <w:rsid w:val="00133C9D"/>
    <w:rsid w:val="00140330"/>
    <w:rsid w:val="00146C9B"/>
    <w:rsid w:val="00157945"/>
    <w:rsid w:val="001649D2"/>
    <w:rsid w:val="00167C2E"/>
    <w:rsid w:val="0017197C"/>
    <w:rsid w:val="001725BD"/>
    <w:rsid w:val="001767E2"/>
    <w:rsid w:val="00180397"/>
    <w:rsid w:val="00180660"/>
    <w:rsid w:val="0018262B"/>
    <w:rsid w:val="00187EDD"/>
    <w:rsid w:val="00195984"/>
    <w:rsid w:val="001A05B3"/>
    <w:rsid w:val="001A3C71"/>
    <w:rsid w:val="001B0A31"/>
    <w:rsid w:val="001B6BED"/>
    <w:rsid w:val="001C3B0B"/>
    <w:rsid w:val="001C4789"/>
    <w:rsid w:val="001C4ADF"/>
    <w:rsid w:val="001C6181"/>
    <w:rsid w:val="001E20B7"/>
    <w:rsid w:val="001E2C7B"/>
    <w:rsid w:val="001E4BB3"/>
    <w:rsid w:val="001F7525"/>
    <w:rsid w:val="00210D12"/>
    <w:rsid w:val="00212DF2"/>
    <w:rsid w:val="002130F5"/>
    <w:rsid w:val="002133DA"/>
    <w:rsid w:val="00214D9E"/>
    <w:rsid w:val="00217031"/>
    <w:rsid w:val="00217C13"/>
    <w:rsid w:val="00234146"/>
    <w:rsid w:val="00240A05"/>
    <w:rsid w:val="00247827"/>
    <w:rsid w:val="00250AF2"/>
    <w:rsid w:val="00260D2A"/>
    <w:rsid w:val="00261348"/>
    <w:rsid w:val="00265A1A"/>
    <w:rsid w:val="00270CF9"/>
    <w:rsid w:val="002742F8"/>
    <w:rsid w:val="00276CAF"/>
    <w:rsid w:val="00277543"/>
    <w:rsid w:val="00296454"/>
    <w:rsid w:val="002A28F0"/>
    <w:rsid w:val="002A7875"/>
    <w:rsid w:val="002B3208"/>
    <w:rsid w:val="002B3324"/>
    <w:rsid w:val="002B5CFC"/>
    <w:rsid w:val="002C2E4D"/>
    <w:rsid w:val="002D0E66"/>
    <w:rsid w:val="002D24DF"/>
    <w:rsid w:val="002D2CEC"/>
    <w:rsid w:val="002D5B51"/>
    <w:rsid w:val="002E0110"/>
    <w:rsid w:val="002E222E"/>
    <w:rsid w:val="002E41E2"/>
    <w:rsid w:val="002E5E09"/>
    <w:rsid w:val="002E6EAA"/>
    <w:rsid w:val="002E7402"/>
    <w:rsid w:val="002F01C6"/>
    <w:rsid w:val="002F1772"/>
    <w:rsid w:val="002F3186"/>
    <w:rsid w:val="002F4BC5"/>
    <w:rsid w:val="002F4D30"/>
    <w:rsid w:val="002F6AE4"/>
    <w:rsid w:val="002F6F6B"/>
    <w:rsid w:val="00300B88"/>
    <w:rsid w:val="0030397D"/>
    <w:rsid w:val="003136AA"/>
    <w:rsid w:val="00323128"/>
    <w:rsid w:val="003378FE"/>
    <w:rsid w:val="003416CD"/>
    <w:rsid w:val="0034314F"/>
    <w:rsid w:val="0034388E"/>
    <w:rsid w:val="00344788"/>
    <w:rsid w:val="00361243"/>
    <w:rsid w:val="00362580"/>
    <w:rsid w:val="003816D3"/>
    <w:rsid w:val="00391261"/>
    <w:rsid w:val="00396709"/>
    <w:rsid w:val="003A7A0F"/>
    <w:rsid w:val="003B6F48"/>
    <w:rsid w:val="003C0173"/>
    <w:rsid w:val="003C03A8"/>
    <w:rsid w:val="003C7C3D"/>
    <w:rsid w:val="003D0CC8"/>
    <w:rsid w:val="003D32C1"/>
    <w:rsid w:val="003D3712"/>
    <w:rsid w:val="003D4C3E"/>
    <w:rsid w:val="003D79F9"/>
    <w:rsid w:val="003D7A38"/>
    <w:rsid w:val="003E2765"/>
    <w:rsid w:val="003E35CF"/>
    <w:rsid w:val="003F079E"/>
    <w:rsid w:val="003F169B"/>
    <w:rsid w:val="00402F39"/>
    <w:rsid w:val="00404F5B"/>
    <w:rsid w:val="00405EC4"/>
    <w:rsid w:val="004074C7"/>
    <w:rsid w:val="00410FB6"/>
    <w:rsid w:val="004223D6"/>
    <w:rsid w:val="00425522"/>
    <w:rsid w:val="0042630C"/>
    <w:rsid w:val="004263B8"/>
    <w:rsid w:val="00431079"/>
    <w:rsid w:val="00447B59"/>
    <w:rsid w:val="0045209D"/>
    <w:rsid w:val="00462729"/>
    <w:rsid w:val="0046278C"/>
    <w:rsid w:val="00463668"/>
    <w:rsid w:val="004672E7"/>
    <w:rsid w:val="004753F0"/>
    <w:rsid w:val="0048479B"/>
    <w:rsid w:val="004856A7"/>
    <w:rsid w:val="004859D8"/>
    <w:rsid w:val="00486970"/>
    <w:rsid w:val="00496DAD"/>
    <w:rsid w:val="004A23A0"/>
    <w:rsid w:val="004A3CC6"/>
    <w:rsid w:val="004A4A7A"/>
    <w:rsid w:val="004A6F09"/>
    <w:rsid w:val="004D1BC0"/>
    <w:rsid w:val="004F02E8"/>
    <w:rsid w:val="00502382"/>
    <w:rsid w:val="00506E82"/>
    <w:rsid w:val="0051282E"/>
    <w:rsid w:val="00513A80"/>
    <w:rsid w:val="00530B73"/>
    <w:rsid w:val="00537EFD"/>
    <w:rsid w:val="00541104"/>
    <w:rsid w:val="00542A68"/>
    <w:rsid w:val="00545B99"/>
    <w:rsid w:val="0054658A"/>
    <w:rsid w:val="0055579F"/>
    <w:rsid w:val="005648C3"/>
    <w:rsid w:val="00571AFE"/>
    <w:rsid w:val="00571C33"/>
    <w:rsid w:val="0057328D"/>
    <w:rsid w:val="00574921"/>
    <w:rsid w:val="005807B6"/>
    <w:rsid w:val="0058442E"/>
    <w:rsid w:val="005919E9"/>
    <w:rsid w:val="00592406"/>
    <w:rsid w:val="005A5370"/>
    <w:rsid w:val="005A74CF"/>
    <w:rsid w:val="005B06E9"/>
    <w:rsid w:val="005C16E5"/>
    <w:rsid w:val="005C44B1"/>
    <w:rsid w:val="005C53CF"/>
    <w:rsid w:val="005C6AF3"/>
    <w:rsid w:val="005D45A2"/>
    <w:rsid w:val="005D4DFE"/>
    <w:rsid w:val="005D7044"/>
    <w:rsid w:val="005D75D1"/>
    <w:rsid w:val="005E0C84"/>
    <w:rsid w:val="005E2C5D"/>
    <w:rsid w:val="005E4043"/>
    <w:rsid w:val="00613216"/>
    <w:rsid w:val="00613C35"/>
    <w:rsid w:val="00620D19"/>
    <w:rsid w:val="006226E4"/>
    <w:rsid w:val="00622B12"/>
    <w:rsid w:val="006277A7"/>
    <w:rsid w:val="00635DB4"/>
    <w:rsid w:val="006406FE"/>
    <w:rsid w:val="0064145C"/>
    <w:rsid w:val="00650F21"/>
    <w:rsid w:val="00653C80"/>
    <w:rsid w:val="006628E5"/>
    <w:rsid w:val="00664246"/>
    <w:rsid w:val="00667323"/>
    <w:rsid w:val="006703FF"/>
    <w:rsid w:val="00696C3B"/>
    <w:rsid w:val="006A35CD"/>
    <w:rsid w:val="006B699A"/>
    <w:rsid w:val="006B741A"/>
    <w:rsid w:val="006C0574"/>
    <w:rsid w:val="006D0E78"/>
    <w:rsid w:val="006D1CF9"/>
    <w:rsid w:val="006D430D"/>
    <w:rsid w:val="006D57ED"/>
    <w:rsid w:val="006D792F"/>
    <w:rsid w:val="006F0045"/>
    <w:rsid w:val="006F4F2A"/>
    <w:rsid w:val="0070087B"/>
    <w:rsid w:val="00703DDE"/>
    <w:rsid w:val="00704FF0"/>
    <w:rsid w:val="00710F28"/>
    <w:rsid w:val="00711751"/>
    <w:rsid w:val="0071559C"/>
    <w:rsid w:val="00715FB4"/>
    <w:rsid w:val="007172A2"/>
    <w:rsid w:val="00717C40"/>
    <w:rsid w:val="007241C5"/>
    <w:rsid w:val="00733A40"/>
    <w:rsid w:val="00740E08"/>
    <w:rsid w:val="0074556D"/>
    <w:rsid w:val="00747862"/>
    <w:rsid w:val="00756C75"/>
    <w:rsid w:val="0075784F"/>
    <w:rsid w:val="00760907"/>
    <w:rsid w:val="00766CDC"/>
    <w:rsid w:val="007708D8"/>
    <w:rsid w:val="00771311"/>
    <w:rsid w:val="007801BB"/>
    <w:rsid w:val="00781FDE"/>
    <w:rsid w:val="00790732"/>
    <w:rsid w:val="00794F80"/>
    <w:rsid w:val="007A0B92"/>
    <w:rsid w:val="007A143E"/>
    <w:rsid w:val="007A3A7C"/>
    <w:rsid w:val="007A5397"/>
    <w:rsid w:val="007B3838"/>
    <w:rsid w:val="007B6454"/>
    <w:rsid w:val="007B77DC"/>
    <w:rsid w:val="007B7A43"/>
    <w:rsid w:val="007D04D5"/>
    <w:rsid w:val="007D0A92"/>
    <w:rsid w:val="007D25EF"/>
    <w:rsid w:val="007D6EAE"/>
    <w:rsid w:val="007E08EF"/>
    <w:rsid w:val="007E2961"/>
    <w:rsid w:val="007E3345"/>
    <w:rsid w:val="007F52CE"/>
    <w:rsid w:val="0080164B"/>
    <w:rsid w:val="00801895"/>
    <w:rsid w:val="008075DE"/>
    <w:rsid w:val="00807ED0"/>
    <w:rsid w:val="00824352"/>
    <w:rsid w:val="008359DD"/>
    <w:rsid w:val="008360E1"/>
    <w:rsid w:val="00837E0A"/>
    <w:rsid w:val="0084515D"/>
    <w:rsid w:val="00850124"/>
    <w:rsid w:val="00861D16"/>
    <w:rsid w:val="00863C43"/>
    <w:rsid w:val="008662E1"/>
    <w:rsid w:val="00875A96"/>
    <w:rsid w:val="00884343"/>
    <w:rsid w:val="008853FE"/>
    <w:rsid w:val="00887796"/>
    <w:rsid w:val="00892810"/>
    <w:rsid w:val="00894777"/>
    <w:rsid w:val="00895AE2"/>
    <w:rsid w:val="008A4C11"/>
    <w:rsid w:val="008B2120"/>
    <w:rsid w:val="008B52D7"/>
    <w:rsid w:val="008B52EF"/>
    <w:rsid w:val="008C0989"/>
    <w:rsid w:val="008C1701"/>
    <w:rsid w:val="008C1EF8"/>
    <w:rsid w:val="008C6EE5"/>
    <w:rsid w:val="008F17DC"/>
    <w:rsid w:val="00907F50"/>
    <w:rsid w:val="00912D8D"/>
    <w:rsid w:val="00924B41"/>
    <w:rsid w:val="00933BF9"/>
    <w:rsid w:val="00937E5E"/>
    <w:rsid w:val="00940D83"/>
    <w:rsid w:val="0094207A"/>
    <w:rsid w:val="00943BA2"/>
    <w:rsid w:val="009520B4"/>
    <w:rsid w:val="00953257"/>
    <w:rsid w:val="009554CF"/>
    <w:rsid w:val="0096144F"/>
    <w:rsid w:val="009642EF"/>
    <w:rsid w:val="0097116B"/>
    <w:rsid w:val="00975467"/>
    <w:rsid w:val="00975EF3"/>
    <w:rsid w:val="009853CD"/>
    <w:rsid w:val="00990356"/>
    <w:rsid w:val="00994DAB"/>
    <w:rsid w:val="009A03CE"/>
    <w:rsid w:val="009C578F"/>
    <w:rsid w:val="009C61BA"/>
    <w:rsid w:val="009D119A"/>
    <w:rsid w:val="009D1542"/>
    <w:rsid w:val="009D1900"/>
    <w:rsid w:val="009E0E10"/>
    <w:rsid w:val="009E5FB9"/>
    <w:rsid w:val="009E6B7B"/>
    <w:rsid w:val="009F1990"/>
    <w:rsid w:val="009F3D45"/>
    <w:rsid w:val="00A07E03"/>
    <w:rsid w:val="00A10058"/>
    <w:rsid w:val="00A11845"/>
    <w:rsid w:val="00A13715"/>
    <w:rsid w:val="00A15048"/>
    <w:rsid w:val="00A15058"/>
    <w:rsid w:val="00A17431"/>
    <w:rsid w:val="00A21A17"/>
    <w:rsid w:val="00A2760F"/>
    <w:rsid w:val="00A312B9"/>
    <w:rsid w:val="00A31C3F"/>
    <w:rsid w:val="00A33E55"/>
    <w:rsid w:val="00A36F3D"/>
    <w:rsid w:val="00A415E3"/>
    <w:rsid w:val="00A42D6C"/>
    <w:rsid w:val="00A4408F"/>
    <w:rsid w:val="00A537FA"/>
    <w:rsid w:val="00A608BB"/>
    <w:rsid w:val="00A653AF"/>
    <w:rsid w:val="00A6614F"/>
    <w:rsid w:val="00A73CAE"/>
    <w:rsid w:val="00A83A14"/>
    <w:rsid w:val="00A91309"/>
    <w:rsid w:val="00A93D29"/>
    <w:rsid w:val="00AA2A6E"/>
    <w:rsid w:val="00AA404B"/>
    <w:rsid w:val="00AA734D"/>
    <w:rsid w:val="00AA7BA0"/>
    <w:rsid w:val="00AB2095"/>
    <w:rsid w:val="00AB3ECE"/>
    <w:rsid w:val="00AB7467"/>
    <w:rsid w:val="00AC09C9"/>
    <w:rsid w:val="00AD4633"/>
    <w:rsid w:val="00AD71F6"/>
    <w:rsid w:val="00AE1441"/>
    <w:rsid w:val="00AE4D69"/>
    <w:rsid w:val="00B05FCC"/>
    <w:rsid w:val="00B10374"/>
    <w:rsid w:val="00B10C08"/>
    <w:rsid w:val="00B11A69"/>
    <w:rsid w:val="00B20C3E"/>
    <w:rsid w:val="00B22658"/>
    <w:rsid w:val="00B255F9"/>
    <w:rsid w:val="00B263F0"/>
    <w:rsid w:val="00B276CB"/>
    <w:rsid w:val="00B34C08"/>
    <w:rsid w:val="00B37A27"/>
    <w:rsid w:val="00B43079"/>
    <w:rsid w:val="00B4354A"/>
    <w:rsid w:val="00B45903"/>
    <w:rsid w:val="00B462DF"/>
    <w:rsid w:val="00B50CAB"/>
    <w:rsid w:val="00B5295C"/>
    <w:rsid w:val="00B55867"/>
    <w:rsid w:val="00B57525"/>
    <w:rsid w:val="00B62CCD"/>
    <w:rsid w:val="00B63FC1"/>
    <w:rsid w:val="00B6731B"/>
    <w:rsid w:val="00B75D93"/>
    <w:rsid w:val="00B77DBD"/>
    <w:rsid w:val="00B8112B"/>
    <w:rsid w:val="00B81589"/>
    <w:rsid w:val="00B876C8"/>
    <w:rsid w:val="00B87F98"/>
    <w:rsid w:val="00B90957"/>
    <w:rsid w:val="00B90AAE"/>
    <w:rsid w:val="00B92919"/>
    <w:rsid w:val="00B96F29"/>
    <w:rsid w:val="00B97EA2"/>
    <w:rsid w:val="00BA38D0"/>
    <w:rsid w:val="00BB4AE7"/>
    <w:rsid w:val="00BB7ADD"/>
    <w:rsid w:val="00BC0552"/>
    <w:rsid w:val="00BC17DA"/>
    <w:rsid w:val="00BC4E1C"/>
    <w:rsid w:val="00BD3B55"/>
    <w:rsid w:val="00BE05F0"/>
    <w:rsid w:val="00BE44FF"/>
    <w:rsid w:val="00BE7C90"/>
    <w:rsid w:val="00BF731E"/>
    <w:rsid w:val="00BF7A55"/>
    <w:rsid w:val="00C00660"/>
    <w:rsid w:val="00C036EF"/>
    <w:rsid w:val="00C154EA"/>
    <w:rsid w:val="00C25EA1"/>
    <w:rsid w:val="00C268FF"/>
    <w:rsid w:val="00C272BD"/>
    <w:rsid w:val="00C324D2"/>
    <w:rsid w:val="00C365EA"/>
    <w:rsid w:val="00C369CA"/>
    <w:rsid w:val="00C40C0C"/>
    <w:rsid w:val="00C41801"/>
    <w:rsid w:val="00C41C25"/>
    <w:rsid w:val="00C459A2"/>
    <w:rsid w:val="00C45E5B"/>
    <w:rsid w:val="00C57112"/>
    <w:rsid w:val="00C608DB"/>
    <w:rsid w:val="00C6555C"/>
    <w:rsid w:val="00C65A0B"/>
    <w:rsid w:val="00C66341"/>
    <w:rsid w:val="00C73A2B"/>
    <w:rsid w:val="00C760CA"/>
    <w:rsid w:val="00C81951"/>
    <w:rsid w:val="00C84591"/>
    <w:rsid w:val="00C8560B"/>
    <w:rsid w:val="00C91F3D"/>
    <w:rsid w:val="00C97CB5"/>
    <w:rsid w:val="00CA2CD7"/>
    <w:rsid w:val="00CA562A"/>
    <w:rsid w:val="00CC6E73"/>
    <w:rsid w:val="00CD09FB"/>
    <w:rsid w:val="00CD5B2D"/>
    <w:rsid w:val="00CE0F58"/>
    <w:rsid w:val="00CF3450"/>
    <w:rsid w:val="00CF39F5"/>
    <w:rsid w:val="00D00E21"/>
    <w:rsid w:val="00D025E7"/>
    <w:rsid w:val="00D07CF7"/>
    <w:rsid w:val="00D1216B"/>
    <w:rsid w:val="00D22B97"/>
    <w:rsid w:val="00D33893"/>
    <w:rsid w:val="00D367B8"/>
    <w:rsid w:val="00D469A0"/>
    <w:rsid w:val="00D528F4"/>
    <w:rsid w:val="00D55583"/>
    <w:rsid w:val="00D574FC"/>
    <w:rsid w:val="00D6406F"/>
    <w:rsid w:val="00D65CB9"/>
    <w:rsid w:val="00D71BD8"/>
    <w:rsid w:val="00D74B1C"/>
    <w:rsid w:val="00D74EA4"/>
    <w:rsid w:val="00D82553"/>
    <w:rsid w:val="00D86B12"/>
    <w:rsid w:val="00D875C6"/>
    <w:rsid w:val="00D876BE"/>
    <w:rsid w:val="00D9202D"/>
    <w:rsid w:val="00D96E16"/>
    <w:rsid w:val="00DB59C1"/>
    <w:rsid w:val="00DC4F9F"/>
    <w:rsid w:val="00DC644A"/>
    <w:rsid w:val="00DD131A"/>
    <w:rsid w:val="00DD1BA6"/>
    <w:rsid w:val="00DE0947"/>
    <w:rsid w:val="00DE3D6F"/>
    <w:rsid w:val="00DE4E70"/>
    <w:rsid w:val="00DE5860"/>
    <w:rsid w:val="00DE5AF5"/>
    <w:rsid w:val="00DF5075"/>
    <w:rsid w:val="00DF534C"/>
    <w:rsid w:val="00DF7A45"/>
    <w:rsid w:val="00E01118"/>
    <w:rsid w:val="00E027BA"/>
    <w:rsid w:val="00E03F9F"/>
    <w:rsid w:val="00E052C2"/>
    <w:rsid w:val="00E0577F"/>
    <w:rsid w:val="00E1778C"/>
    <w:rsid w:val="00E215AD"/>
    <w:rsid w:val="00E226FC"/>
    <w:rsid w:val="00E227AE"/>
    <w:rsid w:val="00E42DAC"/>
    <w:rsid w:val="00E60B27"/>
    <w:rsid w:val="00E612A2"/>
    <w:rsid w:val="00E61B45"/>
    <w:rsid w:val="00E622DC"/>
    <w:rsid w:val="00E637AF"/>
    <w:rsid w:val="00E64575"/>
    <w:rsid w:val="00E76874"/>
    <w:rsid w:val="00E83B8B"/>
    <w:rsid w:val="00E8418A"/>
    <w:rsid w:val="00E900D5"/>
    <w:rsid w:val="00E92A77"/>
    <w:rsid w:val="00E97E0D"/>
    <w:rsid w:val="00EA2373"/>
    <w:rsid w:val="00EA576B"/>
    <w:rsid w:val="00EA5C32"/>
    <w:rsid w:val="00EB0C3C"/>
    <w:rsid w:val="00EB4907"/>
    <w:rsid w:val="00EB6114"/>
    <w:rsid w:val="00EB67AC"/>
    <w:rsid w:val="00EC6193"/>
    <w:rsid w:val="00ED133D"/>
    <w:rsid w:val="00ED3761"/>
    <w:rsid w:val="00ED3988"/>
    <w:rsid w:val="00ED70B9"/>
    <w:rsid w:val="00EF41FF"/>
    <w:rsid w:val="00F002D8"/>
    <w:rsid w:val="00F02B0A"/>
    <w:rsid w:val="00F05FAA"/>
    <w:rsid w:val="00F106A7"/>
    <w:rsid w:val="00F16D1D"/>
    <w:rsid w:val="00F2463D"/>
    <w:rsid w:val="00F32BCD"/>
    <w:rsid w:val="00F372C4"/>
    <w:rsid w:val="00F37AEB"/>
    <w:rsid w:val="00F400D9"/>
    <w:rsid w:val="00F440D1"/>
    <w:rsid w:val="00F51769"/>
    <w:rsid w:val="00F65CE4"/>
    <w:rsid w:val="00F73C0E"/>
    <w:rsid w:val="00F7618B"/>
    <w:rsid w:val="00F77CBF"/>
    <w:rsid w:val="00F812BC"/>
    <w:rsid w:val="00F82558"/>
    <w:rsid w:val="00F83353"/>
    <w:rsid w:val="00F853FD"/>
    <w:rsid w:val="00F864A8"/>
    <w:rsid w:val="00F870C5"/>
    <w:rsid w:val="00F87132"/>
    <w:rsid w:val="00F87FB4"/>
    <w:rsid w:val="00FA583B"/>
    <w:rsid w:val="00FB2957"/>
    <w:rsid w:val="00FB5B1E"/>
    <w:rsid w:val="00FB725F"/>
    <w:rsid w:val="00FC73C5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99E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after="100"/>
    </w:pPr>
    <w:rPr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4A66AC" w:themeColor="accent1"/>
      <w:sz w:val="24"/>
      <w:szCs w:val="24"/>
    </w:rPr>
  </w:style>
  <w:style w:type="paragraph" w:styleId="Heading2">
    <w:name w:val="heading 2"/>
    <w:basedOn w:val="Normal"/>
    <w:next w:val="Normal"/>
    <w:unhideWhenUsed/>
    <w:qFormat/>
    <w:pPr>
      <w:shd w:val="clear" w:color="auto" w:fill="D3E5F6" w:themeFill="accent3" w:themeFillTint="33"/>
      <w:spacing w:before="240"/>
      <w:outlineLvl w:val="1"/>
    </w:pPr>
    <w:rPr>
      <w:color w:val="297FD5" w:themeColor="accent3"/>
      <w:sz w:val="22"/>
      <w:szCs w:val="22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629DD1" w:themeColor="accent2"/>
    </w:r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1E5E9F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4A66AC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A66A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297FD5" w:themeColor="accent3"/>
    </w:rPr>
  </w:style>
  <w:style w:type="character" w:customStyle="1" w:styleId="FooterChar">
    <w:name w:val="Footer Char"/>
    <w:basedOn w:val="DefaultParagraphFont"/>
    <w:link w:val="Footer"/>
    <w:uiPriority w:val="1"/>
    <w:rPr>
      <w:color w:val="297FD5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1E5E9F" w:themeColor="accent3" w:themeShade="BF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DFEBF5" w:themeColor="accent2" w:themeTint="33"/>
        <w:bottom w:val="single" w:sz="4" w:space="0" w:color="DFEBF5" w:themeColor="accent2" w:themeTint="33"/>
        <w:insideH w:val="single" w:sz="4" w:space="0" w:color="DFEBF5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before="0" w:after="0"/>
    </w:pPr>
  </w:style>
  <w:style w:type="paragraph" w:customStyle="1" w:styleId="Companyname">
    <w:name w:val="Company name"/>
    <w:basedOn w:val="Normal"/>
    <w:next w:val="Normal"/>
    <w:qFormat/>
    <w:pPr>
      <w:spacing w:before="0" w:after="0"/>
      <w:jc w:val="center"/>
    </w:pPr>
    <w:rPr>
      <w:b/>
      <w:bCs/>
      <w:color w:val="1B1D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7D25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212DF2"/>
    <w:pPr>
      <w:ind w:left="720"/>
      <w:contextualSpacing/>
    </w:pPr>
  </w:style>
  <w:style w:type="paragraph" w:styleId="Revision">
    <w:name w:val="Revision"/>
    <w:hidden/>
    <w:uiPriority w:val="99"/>
    <w:semiHidden/>
    <w:rsid w:val="003378FE"/>
    <w:rPr>
      <w:color w:val="000000" w:themeColor="tex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8FE"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8FE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d559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DB1275480444BCA72A017CA2D73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71B2B-CC4C-4423-A6DC-49AA7A9A0086}"/>
      </w:docPartPr>
      <w:docPartBody>
        <w:p w:rsidR="00B61DC4" w:rsidRDefault="00050066">
          <w:pPr>
            <w:pStyle w:val="60DB1275480444BCA72A017CA2D73792"/>
          </w:pPr>
          <w:r>
            <w:t>[Due date]</w:t>
          </w:r>
        </w:p>
      </w:docPartBody>
    </w:docPart>
    <w:docPart>
      <w:docPartPr>
        <w:name w:val="84490C76BE7E3144B6969B9D25025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767D7-58AB-5242-BF94-B4CFDA4D7243}"/>
      </w:docPartPr>
      <w:docPartBody>
        <w:p w:rsidR="00C97F27" w:rsidRDefault="00050066">
          <w:pPr>
            <w:pStyle w:val="84490C76BE7E3144B6969B9D25025DB7"/>
          </w:pPr>
          <w:r>
            <w:t>[Start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066"/>
    <w:rsid w:val="00007E7D"/>
    <w:rsid w:val="00050066"/>
    <w:rsid w:val="00056C80"/>
    <w:rsid w:val="00085980"/>
    <w:rsid w:val="000D5F8E"/>
    <w:rsid w:val="000F7427"/>
    <w:rsid w:val="0010075E"/>
    <w:rsid w:val="0018520D"/>
    <w:rsid w:val="0019472B"/>
    <w:rsid w:val="001A5609"/>
    <w:rsid w:val="001A7CA2"/>
    <w:rsid w:val="001B3A8F"/>
    <w:rsid w:val="001B7FB3"/>
    <w:rsid w:val="001D565C"/>
    <w:rsid w:val="0024231D"/>
    <w:rsid w:val="002479C5"/>
    <w:rsid w:val="002626C4"/>
    <w:rsid w:val="00291B12"/>
    <w:rsid w:val="002A2BEF"/>
    <w:rsid w:val="00306B8A"/>
    <w:rsid w:val="003200AA"/>
    <w:rsid w:val="0034598A"/>
    <w:rsid w:val="00374655"/>
    <w:rsid w:val="003B27B4"/>
    <w:rsid w:val="004A2415"/>
    <w:rsid w:val="004B0A58"/>
    <w:rsid w:val="004F2C88"/>
    <w:rsid w:val="00567B1D"/>
    <w:rsid w:val="00581FEB"/>
    <w:rsid w:val="00592D5A"/>
    <w:rsid w:val="005A2D63"/>
    <w:rsid w:val="005E7767"/>
    <w:rsid w:val="0062034F"/>
    <w:rsid w:val="0063259E"/>
    <w:rsid w:val="0063451B"/>
    <w:rsid w:val="00662AB3"/>
    <w:rsid w:val="0066791E"/>
    <w:rsid w:val="00671325"/>
    <w:rsid w:val="006B28C8"/>
    <w:rsid w:val="007108CA"/>
    <w:rsid w:val="007168F1"/>
    <w:rsid w:val="00744FC7"/>
    <w:rsid w:val="00785999"/>
    <w:rsid w:val="007F71CE"/>
    <w:rsid w:val="008059D0"/>
    <w:rsid w:val="00813690"/>
    <w:rsid w:val="00824C99"/>
    <w:rsid w:val="0084645D"/>
    <w:rsid w:val="0088755F"/>
    <w:rsid w:val="008A4156"/>
    <w:rsid w:val="008C244B"/>
    <w:rsid w:val="008F517D"/>
    <w:rsid w:val="00907FEC"/>
    <w:rsid w:val="00926620"/>
    <w:rsid w:val="009317D8"/>
    <w:rsid w:val="009A51DD"/>
    <w:rsid w:val="009E7A78"/>
    <w:rsid w:val="009F53BE"/>
    <w:rsid w:val="009F5852"/>
    <w:rsid w:val="00A83958"/>
    <w:rsid w:val="00A91ED2"/>
    <w:rsid w:val="00A927DD"/>
    <w:rsid w:val="00AB13D8"/>
    <w:rsid w:val="00B20243"/>
    <w:rsid w:val="00B44934"/>
    <w:rsid w:val="00B61DC4"/>
    <w:rsid w:val="00BF0BBB"/>
    <w:rsid w:val="00BF49FD"/>
    <w:rsid w:val="00C00075"/>
    <w:rsid w:val="00C4485A"/>
    <w:rsid w:val="00C97F27"/>
    <w:rsid w:val="00D16747"/>
    <w:rsid w:val="00D804E9"/>
    <w:rsid w:val="00D95493"/>
    <w:rsid w:val="00DA13CE"/>
    <w:rsid w:val="00DC29B6"/>
    <w:rsid w:val="00E05D75"/>
    <w:rsid w:val="00E25166"/>
    <w:rsid w:val="00E26AD2"/>
    <w:rsid w:val="00E26EA9"/>
    <w:rsid w:val="00E35C38"/>
    <w:rsid w:val="00E65D7D"/>
    <w:rsid w:val="00ED14FA"/>
    <w:rsid w:val="00F073AD"/>
    <w:rsid w:val="00F663CB"/>
    <w:rsid w:val="00F73B12"/>
    <w:rsid w:val="00FA2DC5"/>
    <w:rsid w:val="00FB0C5D"/>
    <w:rsid w:val="00FD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2565A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41AD5484A940798AADD7D19D863C96">
    <w:name w:val="6541AD5484A940798AADD7D19D863C96"/>
  </w:style>
  <w:style w:type="paragraph" w:customStyle="1" w:styleId="0AD526F5541B4583BE6F83E3AD74C66F">
    <w:name w:val="0AD526F5541B4583BE6F83E3AD74C66F"/>
  </w:style>
  <w:style w:type="paragraph" w:customStyle="1" w:styleId="65E532F29FB54282904B176B3D3D27EC">
    <w:name w:val="65E532F29FB54282904B176B3D3D27EC"/>
  </w:style>
  <w:style w:type="paragraph" w:customStyle="1" w:styleId="60DB1275480444BCA72A017CA2D73792">
    <w:name w:val="60DB1275480444BCA72A017CA2D73792"/>
  </w:style>
  <w:style w:type="paragraph" w:customStyle="1" w:styleId="3FBC68EF727E44128112E3216C5534D2">
    <w:name w:val="3FBC68EF727E44128112E3216C5534D2"/>
  </w:style>
  <w:style w:type="paragraph" w:customStyle="1" w:styleId="4FDCC3A947D14856A324D610588A36BA">
    <w:name w:val="4FDCC3A947D14856A324D610588A36BA"/>
  </w:style>
  <w:style w:type="character" w:styleId="PlaceholderText">
    <w:name w:val="Placeholder Text"/>
    <w:basedOn w:val="DefaultParagraphFont"/>
    <w:uiPriority w:val="99"/>
    <w:semiHidden/>
    <w:rsid w:val="00050066"/>
    <w:rPr>
      <w:color w:val="808080"/>
    </w:rPr>
  </w:style>
  <w:style w:type="paragraph" w:customStyle="1" w:styleId="73BB3EDCEB9C4EAD9D3EF2A15238F672">
    <w:name w:val="73BB3EDCEB9C4EAD9D3EF2A15238F672"/>
    <w:rsid w:val="00050066"/>
  </w:style>
  <w:style w:type="paragraph" w:customStyle="1" w:styleId="9F3F988147F846E2BD7B47E923F78793">
    <w:name w:val="9F3F988147F846E2BD7B47E923F78793"/>
    <w:rsid w:val="00050066"/>
  </w:style>
  <w:style w:type="paragraph" w:customStyle="1" w:styleId="6200DB93A1D046B7815595C287624744">
    <w:name w:val="6200DB93A1D046B7815595C287624744"/>
    <w:rsid w:val="00050066"/>
  </w:style>
  <w:style w:type="paragraph" w:customStyle="1" w:styleId="CBF3E3ABD9C44123913FBCC3B5447351">
    <w:name w:val="CBF3E3ABD9C44123913FBCC3B5447351"/>
    <w:rsid w:val="00050066"/>
  </w:style>
  <w:style w:type="paragraph" w:customStyle="1" w:styleId="6C6D82FB16AA473BB78F7C7CB60ACB25">
    <w:name w:val="6C6D82FB16AA473BB78F7C7CB60ACB25"/>
    <w:rsid w:val="00050066"/>
  </w:style>
  <w:style w:type="paragraph" w:customStyle="1" w:styleId="07B4CACC05964F1784203C5B7B6AEE0E">
    <w:name w:val="07B4CACC05964F1784203C5B7B6AEE0E"/>
    <w:rsid w:val="00050066"/>
  </w:style>
  <w:style w:type="paragraph" w:customStyle="1" w:styleId="8D13DFCDAC604E2580B059E8B28E5464">
    <w:name w:val="8D13DFCDAC604E2580B059E8B28E5464"/>
    <w:rsid w:val="00050066"/>
  </w:style>
  <w:style w:type="paragraph" w:customStyle="1" w:styleId="83EDA87C070C4F48ACF23D27785CC983">
    <w:name w:val="83EDA87C070C4F48ACF23D27785CC983"/>
    <w:rsid w:val="00050066"/>
  </w:style>
  <w:style w:type="paragraph" w:customStyle="1" w:styleId="5AE3273F502347E1B419EAD300B7BCA0">
    <w:name w:val="5AE3273F502347E1B419EAD300B7BCA0"/>
    <w:rsid w:val="00050066"/>
  </w:style>
  <w:style w:type="paragraph" w:customStyle="1" w:styleId="3CFFF8059964456B8F2993DDC873CE12">
    <w:name w:val="3CFFF8059964456B8F2993DDC873CE12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73BB3EDCEB9C4EAD9D3EF2A15238F6721">
    <w:name w:val="73BB3EDCEB9C4EAD9D3EF2A15238F672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9F3F988147F846E2BD7B47E923F787931">
    <w:name w:val="9F3F988147F846E2BD7B47E923F78793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6200DB93A1D046B7815595C2876247441">
    <w:name w:val="6200DB93A1D046B7815595C287624744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CBF3E3ABD9C44123913FBCC3B54473511">
    <w:name w:val="CBF3E3ABD9C44123913FBCC3B5447351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6C6D82FB16AA473BB78F7C7CB60ACB251">
    <w:name w:val="6C6D82FB16AA473BB78F7C7CB60ACB251"/>
    <w:rsid w:val="00050066"/>
    <w:pPr>
      <w:spacing w:before="100" w:after="100" w:line="240" w:lineRule="auto"/>
    </w:pPr>
    <w:rPr>
      <w:color w:val="000000" w:themeColor="text1"/>
      <w:sz w:val="18"/>
      <w:szCs w:val="18"/>
      <w:lang w:eastAsia="ja-JP"/>
    </w:rPr>
  </w:style>
  <w:style w:type="paragraph" w:customStyle="1" w:styleId="D9114B9714E843A5806F2B37EB255D2D">
    <w:name w:val="D9114B9714E843A5806F2B37EB255D2D"/>
    <w:rsid w:val="0024231D"/>
  </w:style>
  <w:style w:type="paragraph" w:customStyle="1" w:styleId="9ED3D2F7D2CB49389E27D2E1E96346F1">
    <w:name w:val="9ED3D2F7D2CB49389E27D2E1E96346F1"/>
    <w:rsid w:val="0024231D"/>
  </w:style>
  <w:style w:type="paragraph" w:customStyle="1" w:styleId="706A041655064542958A3F6B58253846">
    <w:name w:val="706A041655064542958A3F6B58253846"/>
    <w:rsid w:val="00D16747"/>
  </w:style>
  <w:style w:type="paragraph" w:customStyle="1" w:styleId="0008ED2CA6D44FA99D5AD022DE5809CF">
    <w:name w:val="0008ED2CA6D44FA99D5AD022DE5809CF"/>
    <w:rsid w:val="00FA2DC5"/>
  </w:style>
  <w:style w:type="paragraph" w:customStyle="1" w:styleId="4F6AB917F8354B22B74E562AE1C82A31">
    <w:name w:val="4F6AB917F8354B22B74E562AE1C82A31"/>
    <w:rsid w:val="00FA2DC5"/>
  </w:style>
  <w:style w:type="paragraph" w:customStyle="1" w:styleId="5D46CB96E43248548F79B313C149ED59">
    <w:name w:val="5D46CB96E43248548F79B313C149ED59"/>
    <w:rsid w:val="00FA2DC5"/>
  </w:style>
  <w:style w:type="paragraph" w:customStyle="1" w:styleId="39D4DF9B5A5249CDA20DC336CACA9071">
    <w:name w:val="39D4DF9B5A5249CDA20DC336CACA9071"/>
    <w:rsid w:val="00FA2DC5"/>
  </w:style>
  <w:style w:type="paragraph" w:customStyle="1" w:styleId="6BEA8C3FC7414C4B81D92039216824C0">
    <w:name w:val="6BEA8C3FC7414C4B81D92039216824C0"/>
    <w:rsid w:val="00FA2DC5"/>
  </w:style>
  <w:style w:type="paragraph" w:customStyle="1" w:styleId="0FC52DC6D8F548C7BBF755D016885B67">
    <w:name w:val="0FC52DC6D8F548C7BBF755D016885B67"/>
    <w:rsid w:val="009317D8"/>
  </w:style>
  <w:style w:type="paragraph" w:customStyle="1" w:styleId="52FDFBCE25DB402486062D08946E42DB">
    <w:name w:val="52FDFBCE25DB402486062D08946E42DB"/>
    <w:rsid w:val="009317D8"/>
  </w:style>
  <w:style w:type="paragraph" w:customStyle="1" w:styleId="4136045D945A46E1B1D2BB67485F9EC7">
    <w:name w:val="4136045D945A46E1B1D2BB67485F9EC7"/>
    <w:rsid w:val="009317D8"/>
  </w:style>
  <w:style w:type="paragraph" w:customStyle="1" w:styleId="CC38ACC049EA40D49B98D6BFA68FDBA9">
    <w:name w:val="CC38ACC049EA40D49B98D6BFA68FDBA9"/>
    <w:rsid w:val="009317D8"/>
  </w:style>
  <w:style w:type="paragraph" w:customStyle="1" w:styleId="E9A39B9A6EFA4CBEA3686F12ED0BE5CC">
    <w:name w:val="E9A39B9A6EFA4CBEA3686F12ED0BE5CC"/>
    <w:rsid w:val="000F7427"/>
  </w:style>
  <w:style w:type="paragraph" w:customStyle="1" w:styleId="A8C14156BE7E440D9083B99910468A54">
    <w:name w:val="A8C14156BE7E440D9083B99910468A54"/>
    <w:rsid w:val="000F7427"/>
  </w:style>
  <w:style w:type="paragraph" w:customStyle="1" w:styleId="D5A0178004D54D9C8CC24475897BB8CB">
    <w:name w:val="D5A0178004D54D9C8CC24475897BB8CB"/>
    <w:rsid w:val="000F7427"/>
  </w:style>
  <w:style w:type="paragraph" w:customStyle="1" w:styleId="0AEC3AB5F17847C28C470DB3E0EBB60B">
    <w:name w:val="0AEC3AB5F17847C28C470DB3E0EBB60B"/>
    <w:rsid w:val="00824C99"/>
  </w:style>
  <w:style w:type="paragraph" w:customStyle="1" w:styleId="6E7D6D4BF91D4A62A1337A8D1F0CC4BC">
    <w:name w:val="6E7D6D4BF91D4A62A1337A8D1F0CC4BC"/>
    <w:rsid w:val="00824C99"/>
  </w:style>
  <w:style w:type="paragraph" w:customStyle="1" w:styleId="EB190ACC856A460BB21C612EC46954A4">
    <w:name w:val="EB190ACC856A460BB21C612EC46954A4"/>
    <w:rsid w:val="00824C99"/>
  </w:style>
  <w:style w:type="paragraph" w:customStyle="1" w:styleId="1A25E254850A4DA780E0D043C70AAAC7">
    <w:name w:val="1A25E254850A4DA780E0D043C70AAAC7"/>
    <w:rsid w:val="00824C99"/>
  </w:style>
  <w:style w:type="paragraph" w:customStyle="1" w:styleId="CB0ECE7FEF8A4325828424046FB14A0D">
    <w:name w:val="CB0ECE7FEF8A4325828424046FB14A0D"/>
    <w:rsid w:val="00824C99"/>
  </w:style>
  <w:style w:type="paragraph" w:customStyle="1" w:styleId="3C0FE518DC8544E18B7AB8B62E735574">
    <w:name w:val="3C0FE518DC8544E18B7AB8B62E735574"/>
    <w:rsid w:val="00824C99"/>
  </w:style>
  <w:style w:type="paragraph" w:customStyle="1" w:styleId="A869ACAEF00D418CB50EDFE29A74958F">
    <w:name w:val="A869ACAEF00D418CB50EDFE29A74958F"/>
    <w:rsid w:val="005A2D63"/>
  </w:style>
  <w:style w:type="paragraph" w:customStyle="1" w:styleId="A62BB03555ED441BB88F6498B6C444C9">
    <w:name w:val="A62BB03555ED441BB88F6498B6C444C9"/>
    <w:rsid w:val="005A2D63"/>
  </w:style>
  <w:style w:type="paragraph" w:customStyle="1" w:styleId="8BD3A555CC0049609D07693F0401C4E9">
    <w:name w:val="8BD3A555CC0049609D07693F0401C4E9"/>
    <w:rsid w:val="005A2D63"/>
  </w:style>
  <w:style w:type="paragraph" w:customStyle="1" w:styleId="8BFBC585E76B4789BC50AA88E6485245">
    <w:name w:val="8BFBC585E76B4789BC50AA88E6485245"/>
    <w:rsid w:val="00ED14FA"/>
  </w:style>
  <w:style w:type="paragraph" w:customStyle="1" w:styleId="CB77EA726A064FBB9806E5BAE67511B0">
    <w:name w:val="CB77EA726A064FBB9806E5BAE67511B0"/>
    <w:rsid w:val="00ED14FA"/>
  </w:style>
  <w:style w:type="paragraph" w:customStyle="1" w:styleId="1BF27ECAD23A47D98302D4BDCA85B348">
    <w:name w:val="1BF27ECAD23A47D98302D4BDCA85B348"/>
    <w:rsid w:val="00ED14FA"/>
  </w:style>
  <w:style w:type="paragraph" w:customStyle="1" w:styleId="F8773FB0C52842DA9EAFF945D066B0D4">
    <w:name w:val="F8773FB0C52842DA9EAFF945D066B0D4"/>
    <w:rsid w:val="00ED14FA"/>
  </w:style>
  <w:style w:type="paragraph" w:customStyle="1" w:styleId="BEB29D993F3243D9AFE574CF6331D02A">
    <w:name w:val="BEB29D993F3243D9AFE574CF6331D02A"/>
    <w:rsid w:val="00ED14FA"/>
  </w:style>
  <w:style w:type="paragraph" w:customStyle="1" w:styleId="5552B325884D498E9F5BEE618C5FEB6C">
    <w:name w:val="5552B325884D498E9F5BEE618C5FEB6C"/>
    <w:rsid w:val="00ED14FA"/>
  </w:style>
  <w:style w:type="paragraph" w:customStyle="1" w:styleId="3CC2252B78BC4A188633A6300323EFDE">
    <w:name w:val="3CC2252B78BC4A188633A6300323EFDE"/>
    <w:rsid w:val="00F073AD"/>
  </w:style>
  <w:style w:type="paragraph" w:customStyle="1" w:styleId="84490C76BE7E3144B6969B9D25025DB7">
    <w:name w:val="84490C76BE7E3144B6969B9D25025DB7"/>
    <w:pPr>
      <w:spacing w:after="0" w:line="240" w:lineRule="auto"/>
    </w:pPr>
  </w:style>
  <w:style w:type="paragraph" w:customStyle="1" w:styleId="978CFBFA54C6474E98C9DBF0B903B361">
    <w:name w:val="978CFBFA54C6474E98C9DBF0B903B361"/>
    <w:pPr>
      <w:spacing w:after="0" w:line="240" w:lineRule="auto"/>
    </w:pPr>
  </w:style>
  <w:style w:type="paragraph" w:customStyle="1" w:styleId="EE7BE917427E774598854834DC3FFD60">
    <w:name w:val="EE7BE917427E774598854834DC3FFD60"/>
    <w:pPr>
      <w:spacing w:after="0" w:line="240" w:lineRule="auto"/>
    </w:pPr>
  </w:style>
  <w:style w:type="paragraph" w:customStyle="1" w:styleId="4E7A918386BD407F8862BD35E88C476F">
    <w:name w:val="4E7A918386BD407F8862BD35E88C476F"/>
    <w:rsid w:val="00B44934"/>
  </w:style>
  <w:style w:type="paragraph" w:customStyle="1" w:styleId="98480ADC65F54CD6A38B31A29D025555">
    <w:name w:val="98480ADC65F54CD6A38B31A29D025555"/>
    <w:rsid w:val="007168F1"/>
  </w:style>
  <w:style w:type="paragraph" w:customStyle="1" w:styleId="DCED79111E5A48DC83EF063743EB4237">
    <w:name w:val="DCED79111E5A48DC83EF063743EB4237"/>
    <w:rsid w:val="007168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9A227A-C5E4-4840-A8DC-ADCAA9867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2019-05-02T23:03:00Z</dcterms:created>
  <dcterms:modified xsi:type="dcterms:W3CDTF">2019-06-05T23:01:00Z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TC034630639991</vt:lpwstr>
  </property>
</Properties>
</file>