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C70CE" w14:textId="6FD33C99" w:rsidR="00E226FC" w:rsidRDefault="00E226FC">
      <w:pPr>
        <w:pStyle w:val="Logo"/>
      </w:pPr>
    </w:p>
    <w:p w14:paraId="27107F01" w14:textId="77777777" w:rsidR="00E226FC" w:rsidRDefault="00653C80">
      <w:pPr>
        <w:pStyle w:val="Heading1"/>
      </w:pPr>
      <w:r>
        <w:t>Employee Status Report</w:t>
      </w:r>
      <w:r w:rsidR="00760907">
        <w:t xml:space="preserve"> </w:t>
      </w:r>
    </w:p>
    <w:p w14:paraId="3EE5200E" w14:textId="1BBF8CBC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 xml:space="preserve">Employee </w:t>
      </w:r>
      <w:r w:rsidR="002A7875">
        <w:rPr>
          <w:b/>
        </w:rPr>
        <w:t>I</w:t>
      </w:r>
      <w:r w:rsidRPr="00CE0F58">
        <w:rPr>
          <w:b/>
        </w:rPr>
        <w:t>nformation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Contact information"/>
      </w:tblPr>
      <w:tblGrid>
        <w:gridCol w:w="1890"/>
        <w:gridCol w:w="3510"/>
        <w:gridCol w:w="1710"/>
        <w:gridCol w:w="3690"/>
      </w:tblGrid>
      <w:tr w:rsidR="00E226FC" w14:paraId="0C2F2C1E" w14:textId="77777777" w:rsidTr="00E226FC">
        <w:tc>
          <w:tcPr>
            <w:tcW w:w="1890" w:type="dxa"/>
          </w:tcPr>
          <w:p w14:paraId="770B98FE" w14:textId="77777777" w:rsidR="00E226FC" w:rsidRPr="00CE0F58" w:rsidRDefault="00653C80" w:rsidP="007D25EF">
            <w:r w:rsidRPr="00CE0F58">
              <w:t>Employee name</w:t>
            </w:r>
          </w:p>
        </w:tc>
        <w:tc>
          <w:tcPr>
            <w:tcW w:w="3510" w:type="dxa"/>
          </w:tcPr>
          <w:p w14:paraId="12F9354C" w14:textId="4E3579AC" w:rsidR="00E226FC" w:rsidRDefault="00A032FA" w:rsidP="00A032FA">
            <w:r>
              <w:t>Tellek E Liberty</w:t>
            </w:r>
          </w:p>
        </w:tc>
        <w:tc>
          <w:tcPr>
            <w:tcW w:w="1710" w:type="dxa"/>
          </w:tcPr>
          <w:p w14:paraId="7D7E632C" w14:textId="77777777" w:rsidR="00E226FC" w:rsidRPr="00CE0F58" w:rsidRDefault="00CE0F58" w:rsidP="00E637AF">
            <w:r>
              <w:t>Business Unit</w:t>
            </w:r>
          </w:p>
        </w:tc>
        <w:tc>
          <w:tcPr>
            <w:tcW w:w="3690" w:type="dxa"/>
          </w:tcPr>
          <w:p w14:paraId="74AF8285" w14:textId="58FFB94E" w:rsidR="00E226FC" w:rsidRDefault="00180660" w:rsidP="004D24EF">
            <w:r>
              <w:t xml:space="preserve">IT </w:t>
            </w:r>
            <w:r w:rsidR="004D24EF">
              <w:t>ECF</w:t>
            </w:r>
          </w:p>
        </w:tc>
      </w:tr>
      <w:tr w:rsidR="00E226FC" w14:paraId="2FF98703" w14:textId="77777777" w:rsidTr="00E226FC">
        <w:tc>
          <w:tcPr>
            <w:tcW w:w="1890" w:type="dxa"/>
          </w:tcPr>
          <w:p w14:paraId="08BC41DC" w14:textId="77777777" w:rsidR="00E226FC" w:rsidRPr="00CE0F58" w:rsidRDefault="00653C80" w:rsidP="007D25EF">
            <w:r w:rsidRPr="00CE0F58">
              <w:t>Department</w:t>
            </w:r>
          </w:p>
        </w:tc>
        <w:tc>
          <w:tcPr>
            <w:tcW w:w="3510" w:type="dxa"/>
          </w:tcPr>
          <w:p w14:paraId="393748EC" w14:textId="5F4717A5" w:rsidR="00E226FC" w:rsidRDefault="004D24EF">
            <w:r>
              <w:t>Human Services and Public Health</w:t>
            </w:r>
          </w:p>
        </w:tc>
        <w:tc>
          <w:tcPr>
            <w:tcW w:w="1710" w:type="dxa"/>
          </w:tcPr>
          <w:p w14:paraId="18F561D3" w14:textId="77777777" w:rsidR="00E226FC" w:rsidRPr="00CE0F58" w:rsidRDefault="00E226FC" w:rsidP="00E637AF"/>
        </w:tc>
        <w:tc>
          <w:tcPr>
            <w:tcW w:w="3690" w:type="dxa"/>
          </w:tcPr>
          <w:p w14:paraId="18B69832" w14:textId="77777777" w:rsidR="00E226FC" w:rsidRDefault="00E226FC" w:rsidP="00E637AF"/>
        </w:tc>
      </w:tr>
      <w:tr w:rsidR="00E226FC" w14:paraId="3EE5A53C" w14:textId="77777777" w:rsidTr="00E226FC">
        <w:tc>
          <w:tcPr>
            <w:tcW w:w="1890" w:type="dxa"/>
          </w:tcPr>
          <w:p w14:paraId="12BD578F" w14:textId="77777777" w:rsidR="00E226FC" w:rsidRPr="00CE0F58" w:rsidRDefault="00653C80" w:rsidP="007D25EF">
            <w:r w:rsidRPr="00CE0F58">
              <w:t>Report start date</w:t>
            </w:r>
          </w:p>
        </w:tc>
        <w:sdt>
          <w:sdtPr>
            <w:id w:val="1525369920"/>
            <w:placeholder>
              <w:docPart w:val="84490C76BE7E3144B6969B9D25025DB7"/>
            </w:placeholder>
            <w:date w:fullDate="2019-09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510" w:type="dxa"/>
              </w:tcPr>
              <w:p w14:paraId="04D4B7C9" w14:textId="6B1DDD31" w:rsidR="00E226FC" w:rsidRDefault="00556F08" w:rsidP="001A05B3">
                <w:r>
                  <w:t>September 1</w:t>
                </w:r>
                <w:r w:rsidR="00A032FA">
                  <w:t>, 2019</w:t>
                </w:r>
              </w:p>
            </w:tc>
          </w:sdtContent>
        </w:sdt>
        <w:tc>
          <w:tcPr>
            <w:tcW w:w="1710" w:type="dxa"/>
          </w:tcPr>
          <w:p w14:paraId="6F9B3B49" w14:textId="77777777" w:rsidR="00E226FC" w:rsidRPr="00CE0F58" w:rsidRDefault="00E226FC" w:rsidP="00E637AF"/>
        </w:tc>
        <w:tc>
          <w:tcPr>
            <w:tcW w:w="3690" w:type="dxa"/>
          </w:tcPr>
          <w:p w14:paraId="313E523C" w14:textId="7C6B55DF" w:rsidR="00E226FC" w:rsidRDefault="00A032FA" w:rsidP="00E637AF">
            <w:r>
              <w:t>September 6, 2019</w:t>
            </w:r>
          </w:p>
        </w:tc>
      </w:tr>
    </w:tbl>
    <w:p w14:paraId="0B00B5AF" w14:textId="77777777" w:rsidR="007D25EF" w:rsidRDefault="007D25EF">
      <w:pPr>
        <w:pStyle w:val="Heading2"/>
        <w:rPr>
          <w:b/>
        </w:rPr>
      </w:pPr>
      <w:r>
        <w:rPr>
          <w:b/>
        </w:rPr>
        <w:t>Items Worked on or assigned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86970" w14:paraId="4D5E92FA" w14:textId="77777777" w:rsidTr="00C5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A79B" w14:textId="573F4459" w:rsidR="00486970" w:rsidRPr="00486970" w:rsidRDefault="0021313B" w:rsidP="0021313B">
            <w:pPr>
              <w:jc w:val="center"/>
            </w:pPr>
            <w:r>
              <w:rPr>
                <w:rFonts w:ascii="Century Gothic" w:hAnsi="Century Gothic" w:cs="Calibri"/>
                <w:bCs w:val="0"/>
                <w:color w:val="000000"/>
              </w:rPr>
              <w:t>Monday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C584" w14:textId="18C4B5F1" w:rsidR="00486970" w:rsidRPr="00486970" w:rsidRDefault="00486970" w:rsidP="0048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>T</w:t>
            </w:r>
            <w:r w:rsidR="0021313B">
              <w:rPr>
                <w:rFonts w:ascii="Century Gothic" w:hAnsi="Century Gothic" w:cs="Calibri"/>
                <w:bCs w:val="0"/>
                <w:color w:val="000000"/>
              </w:rPr>
              <w:t>uesday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3B7B" w14:textId="6E5108FC" w:rsidR="00486970" w:rsidRPr="00486970" w:rsidRDefault="0021313B" w:rsidP="001E7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bCs w:val="0"/>
                <w:color w:val="000000"/>
              </w:rPr>
              <w:t>Wednesday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D87F" w14:textId="7335807A" w:rsidR="00486970" w:rsidRPr="00486970" w:rsidRDefault="0021313B" w:rsidP="001E7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bCs w:val="0"/>
                <w:color w:val="000000"/>
              </w:rPr>
              <w:t>Thursday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2872" w14:textId="55AC303E" w:rsidR="00486970" w:rsidRPr="00486970" w:rsidRDefault="0021313B" w:rsidP="001E7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bCs w:val="0"/>
                <w:color w:val="000000"/>
              </w:rPr>
              <w:t>Friday</w:t>
            </w:r>
            <w:bookmarkStart w:id="0" w:name="_GoBack"/>
            <w:bookmarkEnd w:id="0"/>
          </w:p>
        </w:tc>
      </w:tr>
      <w:tr w:rsidR="00486970" w14:paraId="7C410A86" w14:textId="77777777" w:rsidTr="00C5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395A6F" w14:textId="275FFD5D" w:rsidR="00486970" w:rsidRPr="00486970" w:rsidRDefault="001E720B" w:rsidP="00486970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F3774" w14:textId="288794E1" w:rsidR="00486970" w:rsidRPr="00486970" w:rsidRDefault="001E720B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F42E5" w14:textId="396DB5E8" w:rsidR="00486970" w:rsidRDefault="001E720B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61872" w14:textId="2C8D85D5" w:rsidR="00486970" w:rsidRDefault="001E720B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48B4F" w14:textId="50277C8D" w:rsidR="00486970" w:rsidRDefault="001E720B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86970" w14:paraId="5A198A3E" w14:textId="77777777" w:rsidTr="00C52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9E31" w14:textId="5B4DC065" w:rsidR="00486970" w:rsidRPr="00270CF9" w:rsidRDefault="00486970" w:rsidP="00486970">
            <w:pPr>
              <w:jc w:val="center"/>
              <w:rPr>
                <w:b w:val="0"/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A86C" w14:textId="75626871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2349" w14:textId="396F50E0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5827" w14:textId="7E7E6BA0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7F3A" w14:textId="52F3D98D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</w:tr>
    </w:tbl>
    <w:p w14:paraId="4F27974F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Short-term action items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Short-term action items"/>
      </w:tblPr>
      <w:tblGrid>
        <w:gridCol w:w="6300"/>
        <w:gridCol w:w="2070"/>
        <w:gridCol w:w="2430"/>
      </w:tblGrid>
      <w:tr w:rsidR="00E226FC" w14:paraId="332236C6" w14:textId="77777777" w:rsidTr="00E226FC">
        <w:tc>
          <w:tcPr>
            <w:tcW w:w="6300" w:type="dxa"/>
          </w:tcPr>
          <w:p w14:paraId="3CE49DD2" w14:textId="77777777" w:rsidR="00E226FC" w:rsidRPr="00CE0F58" w:rsidRDefault="00653C80" w:rsidP="007D25EF">
            <w:r w:rsidRPr="00CE0F58">
              <w:t>Action item</w:t>
            </w:r>
          </w:p>
        </w:tc>
        <w:tc>
          <w:tcPr>
            <w:tcW w:w="2070" w:type="dxa"/>
          </w:tcPr>
          <w:p w14:paraId="29875F40" w14:textId="77777777" w:rsidR="00E226FC" w:rsidRPr="00CE0F58" w:rsidRDefault="00653C80" w:rsidP="007D25EF">
            <w:r w:rsidRPr="00CE0F58">
              <w:t>Due date</w:t>
            </w:r>
          </w:p>
        </w:tc>
        <w:tc>
          <w:tcPr>
            <w:tcW w:w="2430" w:type="dxa"/>
          </w:tcPr>
          <w:p w14:paraId="495DEB8C" w14:textId="77777777" w:rsidR="00E226FC" w:rsidRPr="00CE0F58" w:rsidRDefault="00653C80" w:rsidP="007D25EF">
            <w:r w:rsidRPr="00CE0F58">
              <w:t>Status</w:t>
            </w:r>
          </w:p>
        </w:tc>
      </w:tr>
      <w:tr w:rsidR="00E226FC" w14:paraId="010ADCC2" w14:textId="77777777" w:rsidTr="00E226FC">
        <w:tc>
          <w:tcPr>
            <w:tcW w:w="6300" w:type="dxa"/>
          </w:tcPr>
          <w:p w14:paraId="429C0666" w14:textId="77777777" w:rsidR="00E226FC" w:rsidRDefault="00C268FF">
            <w:r>
              <w:t>Action items are being captu</w:t>
            </w:r>
            <w:r w:rsidR="006D1CF9">
              <w:t>red in</w:t>
            </w:r>
            <w:r w:rsidR="008359DD">
              <w:t xml:space="preserve"> the Project W</w:t>
            </w:r>
            <w:r w:rsidR="006D1CF9">
              <w:t>orkbook (excel) &amp;</w:t>
            </w:r>
          </w:p>
          <w:p w14:paraId="76AE40EE" w14:textId="77777777" w:rsidR="006D1CF9" w:rsidRDefault="006D1CF9">
            <w:r>
              <w:t xml:space="preserve">Workshop </w:t>
            </w:r>
            <w:r w:rsidR="0058442E">
              <w:t>meeting minutes</w:t>
            </w:r>
            <w:r>
              <w:t>.</w:t>
            </w:r>
          </w:p>
        </w:tc>
        <w:sdt>
          <w:sdtPr>
            <w:id w:val="-164634882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15FDEE6A" w14:textId="77777777" w:rsidR="00E226FC" w:rsidRDefault="00653C80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49B0070A" w14:textId="77777777" w:rsidR="00E226FC" w:rsidRDefault="00E226FC"/>
        </w:tc>
      </w:tr>
      <w:tr w:rsidR="00E226FC" w14:paraId="56C819A0" w14:textId="77777777" w:rsidTr="00E226FC">
        <w:tc>
          <w:tcPr>
            <w:tcW w:w="6300" w:type="dxa"/>
          </w:tcPr>
          <w:p w14:paraId="18C3B4F4" w14:textId="77777777" w:rsidR="00E226FC" w:rsidRDefault="00E97E0D">
            <w:r>
              <w:t>Compile Future State Business Requirements</w:t>
            </w:r>
          </w:p>
        </w:tc>
        <w:sdt>
          <w:sdtPr>
            <w:id w:val="593360502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2701AA24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05E90095" w14:textId="77777777" w:rsidR="00E226FC" w:rsidRDefault="00E226FC"/>
        </w:tc>
      </w:tr>
      <w:tr w:rsidR="00E226FC" w14:paraId="2ECF6A82" w14:textId="77777777" w:rsidTr="00E226FC">
        <w:tc>
          <w:tcPr>
            <w:tcW w:w="6300" w:type="dxa"/>
          </w:tcPr>
          <w:p w14:paraId="558BE7E0" w14:textId="77777777" w:rsidR="00E226FC" w:rsidRDefault="00E97E0D">
            <w:r>
              <w:t>Validate current state system design</w:t>
            </w:r>
          </w:p>
        </w:tc>
        <w:sdt>
          <w:sdtPr>
            <w:id w:val="1306511625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34B6F50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2FFA4254" w14:textId="77777777" w:rsidR="00E226FC" w:rsidRDefault="00E226FC"/>
        </w:tc>
      </w:tr>
      <w:tr w:rsidR="008359DD" w14:paraId="59966EBA" w14:textId="77777777" w:rsidTr="00E226FC">
        <w:tc>
          <w:tcPr>
            <w:tcW w:w="6300" w:type="dxa"/>
          </w:tcPr>
          <w:p w14:paraId="6635B678" w14:textId="77777777" w:rsidR="008359DD" w:rsidRDefault="00E97E0D">
            <w:r>
              <w:t>Initiate future state system entity design</w:t>
            </w:r>
          </w:p>
        </w:tc>
        <w:tc>
          <w:tcPr>
            <w:tcW w:w="2070" w:type="dxa"/>
          </w:tcPr>
          <w:p w14:paraId="35A6111B" w14:textId="77777777" w:rsidR="008359DD" w:rsidRDefault="008359DD"/>
        </w:tc>
        <w:tc>
          <w:tcPr>
            <w:tcW w:w="2430" w:type="dxa"/>
          </w:tcPr>
          <w:p w14:paraId="3EEB07C9" w14:textId="77777777" w:rsidR="008359DD" w:rsidRDefault="008359DD"/>
        </w:tc>
      </w:tr>
      <w:tr w:rsidR="008359DD" w14:paraId="0F991B33" w14:textId="77777777" w:rsidTr="00E226FC">
        <w:tc>
          <w:tcPr>
            <w:tcW w:w="6300" w:type="dxa"/>
          </w:tcPr>
          <w:p w14:paraId="7B22C50F" w14:textId="77777777" w:rsidR="008359DD" w:rsidRDefault="00E97E0D" w:rsidP="00EB6114">
            <w:r>
              <w:t>Incorporate current state process findings into process flows and future state considerations</w:t>
            </w:r>
          </w:p>
        </w:tc>
        <w:tc>
          <w:tcPr>
            <w:tcW w:w="2070" w:type="dxa"/>
          </w:tcPr>
          <w:p w14:paraId="7FEEDB70" w14:textId="77777777" w:rsidR="008359DD" w:rsidRDefault="008359DD"/>
        </w:tc>
        <w:tc>
          <w:tcPr>
            <w:tcW w:w="2430" w:type="dxa"/>
          </w:tcPr>
          <w:p w14:paraId="096555CC" w14:textId="77777777" w:rsidR="008359DD" w:rsidRDefault="008359DD"/>
        </w:tc>
      </w:tr>
      <w:tr w:rsidR="008359DD" w14:paraId="392628F1" w14:textId="77777777" w:rsidTr="00E226FC">
        <w:tc>
          <w:tcPr>
            <w:tcW w:w="6300" w:type="dxa"/>
          </w:tcPr>
          <w:p w14:paraId="7FB52DD1" w14:textId="77777777" w:rsidR="008359DD" w:rsidRDefault="008359DD"/>
        </w:tc>
        <w:tc>
          <w:tcPr>
            <w:tcW w:w="2070" w:type="dxa"/>
          </w:tcPr>
          <w:p w14:paraId="64ABB744" w14:textId="77777777" w:rsidR="008359DD" w:rsidRDefault="008359DD"/>
        </w:tc>
        <w:tc>
          <w:tcPr>
            <w:tcW w:w="2430" w:type="dxa"/>
          </w:tcPr>
          <w:p w14:paraId="2AA28DC9" w14:textId="77777777" w:rsidR="008359DD" w:rsidRDefault="008359DD"/>
        </w:tc>
      </w:tr>
      <w:tr w:rsidR="008359DD" w14:paraId="5B4E6A65" w14:textId="77777777" w:rsidTr="00E226FC">
        <w:tc>
          <w:tcPr>
            <w:tcW w:w="6300" w:type="dxa"/>
          </w:tcPr>
          <w:p w14:paraId="07FD85FD" w14:textId="77777777" w:rsidR="008359DD" w:rsidRDefault="008359DD"/>
        </w:tc>
        <w:tc>
          <w:tcPr>
            <w:tcW w:w="2070" w:type="dxa"/>
          </w:tcPr>
          <w:p w14:paraId="2409E59F" w14:textId="77777777" w:rsidR="008359DD" w:rsidRDefault="008359DD"/>
        </w:tc>
        <w:tc>
          <w:tcPr>
            <w:tcW w:w="2430" w:type="dxa"/>
          </w:tcPr>
          <w:p w14:paraId="2ABACCC5" w14:textId="77777777" w:rsidR="008359DD" w:rsidRDefault="008359DD"/>
        </w:tc>
      </w:tr>
    </w:tbl>
    <w:p w14:paraId="6A5493CF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Long-term goals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Long-term goals"/>
      </w:tblPr>
      <w:tblGrid>
        <w:gridCol w:w="6300"/>
        <w:gridCol w:w="2070"/>
        <w:gridCol w:w="2430"/>
      </w:tblGrid>
      <w:tr w:rsidR="00E226FC" w:rsidRPr="00CE0F58" w14:paraId="1DA74087" w14:textId="77777777" w:rsidTr="00E226FC">
        <w:tc>
          <w:tcPr>
            <w:tcW w:w="6300" w:type="dxa"/>
          </w:tcPr>
          <w:p w14:paraId="49B75459" w14:textId="77777777" w:rsidR="00E226FC" w:rsidRPr="00CE0F58" w:rsidRDefault="00653C80" w:rsidP="007D25EF">
            <w:r w:rsidRPr="00CE0F58">
              <w:t>Goals</w:t>
            </w:r>
          </w:p>
        </w:tc>
        <w:tc>
          <w:tcPr>
            <w:tcW w:w="2070" w:type="dxa"/>
          </w:tcPr>
          <w:p w14:paraId="192BC69B" w14:textId="77777777" w:rsidR="00E226FC" w:rsidRPr="00CE0F58" w:rsidRDefault="00653C80" w:rsidP="007D25EF">
            <w:r w:rsidRPr="00CE0F58">
              <w:t>Due date</w:t>
            </w:r>
          </w:p>
        </w:tc>
        <w:tc>
          <w:tcPr>
            <w:tcW w:w="2430" w:type="dxa"/>
          </w:tcPr>
          <w:p w14:paraId="3F6EEDD8" w14:textId="77777777" w:rsidR="00E226FC" w:rsidRPr="00CE0F58" w:rsidRDefault="00653C80" w:rsidP="007D25EF">
            <w:r w:rsidRPr="00CE0F58">
              <w:t>Progress</w:t>
            </w:r>
          </w:p>
        </w:tc>
      </w:tr>
      <w:tr w:rsidR="00E226FC" w14:paraId="1448068B" w14:textId="77777777" w:rsidTr="00E226FC">
        <w:tc>
          <w:tcPr>
            <w:tcW w:w="6300" w:type="dxa"/>
          </w:tcPr>
          <w:p w14:paraId="34633257" w14:textId="77777777" w:rsidR="00E226FC" w:rsidRDefault="00E226FC"/>
        </w:tc>
        <w:sdt>
          <w:sdtPr>
            <w:id w:val="803267303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5C8F0F64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774E5CB8" w14:textId="77777777" w:rsidR="00E226FC" w:rsidRDefault="00E226FC"/>
        </w:tc>
      </w:tr>
      <w:tr w:rsidR="00E226FC" w14:paraId="4859CC99" w14:textId="77777777" w:rsidTr="00E226FC">
        <w:tc>
          <w:tcPr>
            <w:tcW w:w="6300" w:type="dxa"/>
          </w:tcPr>
          <w:p w14:paraId="2A2FB42D" w14:textId="77777777" w:rsidR="00E226FC" w:rsidRDefault="00E226FC"/>
        </w:tc>
        <w:sdt>
          <w:sdtPr>
            <w:id w:val="1208221638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031FE63D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79D05500" w14:textId="77777777" w:rsidR="00E226FC" w:rsidRDefault="00E226FC"/>
        </w:tc>
      </w:tr>
    </w:tbl>
    <w:p w14:paraId="380AF435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Accomplishments</w:t>
      </w:r>
    </w:p>
    <w:p w14:paraId="17475AF1" w14:textId="77777777" w:rsidR="007241C5" w:rsidRDefault="007241C5" w:rsidP="007241C5">
      <w:pPr>
        <w:pStyle w:val="ListParagraph"/>
        <w:numPr>
          <w:ilvl w:val="0"/>
          <w:numId w:val="13"/>
        </w:numPr>
      </w:pPr>
    </w:p>
    <w:p w14:paraId="2778802E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Concerns</w:t>
      </w:r>
    </w:p>
    <w:sectPr w:rsidR="00E226FC" w:rsidRPr="00CE0F58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54D1D" w14:textId="77777777" w:rsidR="00775AF8" w:rsidRDefault="00775AF8">
      <w:r>
        <w:separator/>
      </w:r>
    </w:p>
  </w:endnote>
  <w:endnote w:type="continuationSeparator" w:id="0">
    <w:p w14:paraId="7FE0FCED" w14:textId="77777777" w:rsidR="00775AF8" w:rsidRDefault="00775AF8">
      <w:r>
        <w:continuationSeparator/>
      </w:r>
    </w:p>
  </w:endnote>
  <w:endnote w:type="continuationNotice" w:id="1">
    <w:p w14:paraId="371E9368" w14:textId="77777777" w:rsidR="00775AF8" w:rsidRDefault="00775AF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5C7AD" w14:textId="31D91615" w:rsidR="00E226FC" w:rsidRDefault="00653C80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032F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AA4D8" w14:textId="77777777" w:rsidR="00775AF8" w:rsidRDefault="00775AF8">
      <w:r>
        <w:separator/>
      </w:r>
    </w:p>
  </w:footnote>
  <w:footnote w:type="continuationSeparator" w:id="0">
    <w:p w14:paraId="4608D910" w14:textId="77777777" w:rsidR="00775AF8" w:rsidRDefault="00775AF8">
      <w:r>
        <w:continuationSeparator/>
      </w:r>
    </w:p>
  </w:footnote>
  <w:footnote w:type="continuationNotice" w:id="1">
    <w:p w14:paraId="2033D0B4" w14:textId="77777777" w:rsidR="00775AF8" w:rsidRDefault="00775AF8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AAD5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6C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24CB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4C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84D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9251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40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5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9A5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349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209FD"/>
    <w:multiLevelType w:val="hybridMultilevel"/>
    <w:tmpl w:val="ACC2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F3C40"/>
    <w:multiLevelType w:val="hybridMultilevel"/>
    <w:tmpl w:val="30B2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58"/>
    <w:rsid w:val="0000229A"/>
    <w:rsid w:val="00013B15"/>
    <w:rsid w:val="00015472"/>
    <w:rsid w:val="00016D03"/>
    <w:rsid w:val="00022210"/>
    <w:rsid w:val="00023051"/>
    <w:rsid w:val="00032919"/>
    <w:rsid w:val="00040724"/>
    <w:rsid w:val="000417E0"/>
    <w:rsid w:val="00043B53"/>
    <w:rsid w:val="00044AE1"/>
    <w:rsid w:val="0004533D"/>
    <w:rsid w:val="00050DFA"/>
    <w:rsid w:val="000557C4"/>
    <w:rsid w:val="00061B19"/>
    <w:rsid w:val="000652DB"/>
    <w:rsid w:val="00067E7F"/>
    <w:rsid w:val="00070271"/>
    <w:rsid w:val="00076FD0"/>
    <w:rsid w:val="00084832"/>
    <w:rsid w:val="000903BC"/>
    <w:rsid w:val="000909F3"/>
    <w:rsid w:val="00091E3E"/>
    <w:rsid w:val="0009474C"/>
    <w:rsid w:val="00095575"/>
    <w:rsid w:val="000A3DDA"/>
    <w:rsid w:val="000B0FE0"/>
    <w:rsid w:val="000B193C"/>
    <w:rsid w:val="000D3CFC"/>
    <w:rsid w:val="000D3E90"/>
    <w:rsid w:val="000E02D1"/>
    <w:rsid w:val="000E0311"/>
    <w:rsid w:val="000E1A89"/>
    <w:rsid w:val="000E5B30"/>
    <w:rsid w:val="000E7076"/>
    <w:rsid w:val="000F4AF8"/>
    <w:rsid w:val="000F767E"/>
    <w:rsid w:val="00117259"/>
    <w:rsid w:val="00120E0B"/>
    <w:rsid w:val="001223CD"/>
    <w:rsid w:val="0013222F"/>
    <w:rsid w:val="00133C9D"/>
    <w:rsid w:val="00140330"/>
    <w:rsid w:val="00146C9B"/>
    <w:rsid w:val="00157945"/>
    <w:rsid w:val="001649D2"/>
    <w:rsid w:val="00167C2E"/>
    <w:rsid w:val="0017197C"/>
    <w:rsid w:val="001725BD"/>
    <w:rsid w:val="001767E2"/>
    <w:rsid w:val="00180397"/>
    <w:rsid w:val="00180660"/>
    <w:rsid w:val="0018262B"/>
    <w:rsid w:val="00187EDD"/>
    <w:rsid w:val="00195984"/>
    <w:rsid w:val="001A05B3"/>
    <w:rsid w:val="001A3C71"/>
    <w:rsid w:val="001B0A31"/>
    <w:rsid w:val="001B6BED"/>
    <w:rsid w:val="001C3B0B"/>
    <w:rsid w:val="001C4789"/>
    <w:rsid w:val="001C4ADF"/>
    <w:rsid w:val="001C6181"/>
    <w:rsid w:val="001E20B7"/>
    <w:rsid w:val="001E2C7B"/>
    <w:rsid w:val="001E4BB3"/>
    <w:rsid w:val="001E720B"/>
    <w:rsid w:val="001F7525"/>
    <w:rsid w:val="00210D12"/>
    <w:rsid w:val="00212DF2"/>
    <w:rsid w:val="002130F5"/>
    <w:rsid w:val="0021313B"/>
    <w:rsid w:val="002133DA"/>
    <w:rsid w:val="00214D9E"/>
    <w:rsid w:val="00217031"/>
    <w:rsid w:val="00217C13"/>
    <w:rsid w:val="00234146"/>
    <w:rsid w:val="00240A05"/>
    <w:rsid w:val="00247827"/>
    <w:rsid w:val="00250AF2"/>
    <w:rsid w:val="00260D2A"/>
    <w:rsid w:val="00261348"/>
    <w:rsid w:val="00265A1A"/>
    <w:rsid w:val="00270CF9"/>
    <w:rsid w:val="002742F8"/>
    <w:rsid w:val="00276CAF"/>
    <w:rsid w:val="00277543"/>
    <w:rsid w:val="00296454"/>
    <w:rsid w:val="002A28F0"/>
    <w:rsid w:val="002A7875"/>
    <w:rsid w:val="002B3208"/>
    <w:rsid w:val="002B3324"/>
    <w:rsid w:val="002B5CFC"/>
    <w:rsid w:val="002C2E4D"/>
    <w:rsid w:val="002D0E66"/>
    <w:rsid w:val="002D24DF"/>
    <w:rsid w:val="002D2CEC"/>
    <w:rsid w:val="002D5B51"/>
    <w:rsid w:val="002E0110"/>
    <w:rsid w:val="002E222E"/>
    <w:rsid w:val="002E41E2"/>
    <w:rsid w:val="002E5E09"/>
    <w:rsid w:val="002E6EAA"/>
    <w:rsid w:val="002E7402"/>
    <w:rsid w:val="002F01C6"/>
    <w:rsid w:val="002F1772"/>
    <w:rsid w:val="002F3186"/>
    <w:rsid w:val="002F4BC5"/>
    <w:rsid w:val="002F4D30"/>
    <w:rsid w:val="002F6AE4"/>
    <w:rsid w:val="002F6F6B"/>
    <w:rsid w:val="00300B88"/>
    <w:rsid w:val="0030397D"/>
    <w:rsid w:val="003136AA"/>
    <w:rsid w:val="00323128"/>
    <w:rsid w:val="003378FE"/>
    <w:rsid w:val="003416CD"/>
    <w:rsid w:val="0034314F"/>
    <w:rsid w:val="0034388E"/>
    <w:rsid w:val="00344788"/>
    <w:rsid w:val="00361243"/>
    <w:rsid w:val="00362580"/>
    <w:rsid w:val="003816D3"/>
    <w:rsid w:val="00391261"/>
    <w:rsid w:val="00396709"/>
    <w:rsid w:val="003A7A0F"/>
    <w:rsid w:val="003B6F48"/>
    <w:rsid w:val="003C0173"/>
    <w:rsid w:val="003C03A8"/>
    <w:rsid w:val="003C7C3D"/>
    <w:rsid w:val="003D0CC8"/>
    <w:rsid w:val="003D32C1"/>
    <w:rsid w:val="003D3712"/>
    <w:rsid w:val="003D4C3E"/>
    <w:rsid w:val="003D79F9"/>
    <w:rsid w:val="003D7A38"/>
    <w:rsid w:val="003E2765"/>
    <w:rsid w:val="003E35CF"/>
    <w:rsid w:val="003F079E"/>
    <w:rsid w:val="003F169B"/>
    <w:rsid w:val="00402F39"/>
    <w:rsid w:val="00404F5B"/>
    <w:rsid w:val="00405EC4"/>
    <w:rsid w:val="004074C7"/>
    <w:rsid w:val="00410FB6"/>
    <w:rsid w:val="004223D6"/>
    <w:rsid w:val="00425522"/>
    <w:rsid w:val="0042630C"/>
    <w:rsid w:val="004263B8"/>
    <w:rsid w:val="00431079"/>
    <w:rsid w:val="00447B59"/>
    <w:rsid w:val="0045209D"/>
    <w:rsid w:val="00462729"/>
    <w:rsid w:val="0046278C"/>
    <w:rsid w:val="00463668"/>
    <w:rsid w:val="004672E7"/>
    <w:rsid w:val="004753F0"/>
    <w:rsid w:val="0048479B"/>
    <w:rsid w:val="004856A7"/>
    <w:rsid w:val="004859D8"/>
    <w:rsid w:val="00486970"/>
    <w:rsid w:val="00496DAD"/>
    <w:rsid w:val="004A23A0"/>
    <w:rsid w:val="004A3CC6"/>
    <w:rsid w:val="004A4A7A"/>
    <w:rsid w:val="004A6F09"/>
    <w:rsid w:val="004D1BC0"/>
    <w:rsid w:val="004D24EF"/>
    <w:rsid w:val="004F02E8"/>
    <w:rsid w:val="00502382"/>
    <w:rsid w:val="00506E82"/>
    <w:rsid w:val="0051282E"/>
    <w:rsid w:val="00513A80"/>
    <w:rsid w:val="00530B73"/>
    <w:rsid w:val="00537EFD"/>
    <w:rsid w:val="00541104"/>
    <w:rsid w:val="00542A68"/>
    <w:rsid w:val="00545B99"/>
    <w:rsid w:val="0054658A"/>
    <w:rsid w:val="0055579F"/>
    <w:rsid w:val="00556F08"/>
    <w:rsid w:val="005648C3"/>
    <w:rsid w:val="00571AFE"/>
    <w:rsid w:val="00571C33"/>
    <w:rsid w:val="0057328D"/>
    <w:rsid w:val="00574921"/>
    <w:rsid w:val="005807B6"/>
    <w:rsid w:val="0058442E"/>
    <w:rsid w:val="005919E9"/>
    <w:rsid w:val="00592406"/>
    <w:rsid w:val="005A5370"/>
    <w:rsid w:val="005A74CF"/>
    <w:rsid w:val="005B06E9"/>
    <w:rsid w:val="005C16E5"/>
    <w:rsid w:val="005C44B1"/>
    <w:rsid w:val="005C53CF"/>
    <w:rsid w:val="005C6AF3"/>
    <w:rsid w:val="005D45A2"/>
    <w:rsid w:val="005D4DFE"/>
    <w:rsid w:val="005D7044"/>
    <w:rsid w:val="005D75D1"/>
    <w:rsid w:val="005E0C84"/>
    <w:rsid w:val="005E2C5D"/>
    <w:rsid w:val="005E4043"/>
    <w:rsid w:val="00613216"/>
    <w:rsid w:val="00613C35"/>
    <w:rsid w:val="00620D19"/>
    <w:rsid w:val="006226E4"/>
    <w:rsid w:val="00622B12"/>
    <w:rsid w:val="006277A7"/>
    <w:rsid w:val="00635DB4"/>
    <w:rsid w:val="006406FE"/>
    <w:rsid w:val="0064145C"/>
    <w:rsid w:val="00650F21"/>
    <w:rsid w:val="00653C80"/>
    <w:rsid w:val="006628E5"/>
    <w:rsid w:val="00664246"/>
    <w:rsid w:val="00667323"/>
    <w:rsid w:val="006703FF"/>
    <w:rsid w:val="00696C3B"/>
    <w:rsid w:val="006A35CD"/>
    <w:rsid w:val="006B699A"/>
    <w:rsid w:val="006B741A"/>
    <w:rsid w:val="006C0574"/>
    <w:rsid w:val="006D0E78"/>
    <w:rsid w:val="006D1CF9"/>
    <w:rsid w:val="006D430D"/>
    <w:rsid w:val="006D57ED"/>
    <w:rsid w:val="006D792F"/>
    <w:rsid w:val="006F0045"/>
    <w:rsid w:val="006F4F2A"/>
    <w:rsid w:val="0070087B"/>
    <w:rsid w:val="00703DDE"/>
    <w:rsid w:val="00704FF0"/>
    <w:rsid w:val="00710F28"/>
    <w:rsid w:val="00711751"/>
    <w:rsid w:val="0071559C"/>
    <w:rsid w:val="00715FB4"/>
    <w:rsid w:val="007172A2"/>
    <w:rsid w:val="00717C40"/>
    <w:rsid w:val="007241C5"/>
    <w:rsid w:val="00733A40"/>
    <w:rsid w:val="00740E08"/>
    <w:rsid w:val="0074556D"/>
    <w:rsid w:val="00747862"/>
    <w:rsid w:val="00756C75"/>
    <w:rsid w:val="0075784F"/>
    <w:rsid w:val="00760907"/>
    <w:rsid w:val="00766CDC"/>
    <w:rsid w:val="007708D8"/>
    <w:rsid w:val="00771311"/>
    <w:rsid w:val="00775AF8"/>
    <w:rsid w:val="007801BB"/>
    <w:rsid w:val="00781FDE"/>
    <w:rsid w:val="00784172"/>
    <w:rsid w:val="00790732"/>
    <w:rsid w:val="00794F80"/>
    <w:rsid w:val="007A0B92"/>
    <w:rsid w:val="007A143E"/>
    <w:rsid w:val="007A3A7C"/>
    <w:rsid w:val="007A5397"/>
    <w:rsid w:val="007B3838"/>
    <w:rsid w:val="007B6454"/>
    <w:rsid w:val="007B77DC"/>
    <w:rsid w:val="007B7A43"/>
    <w:rsid w:val="007D04D5"/>
    <w:rsid w:val="007D0A92"/>
    <w:rsid w:val="007D25EF"/>
    <w:rsid w:val="007D6EAE"/>
    <w:rsid w:val="007E08EF"/>
    <w:rsid w:val="007E2961"/>
    <w:rsid w:val="007E3345"/>
    <w:rsid w:val="007F52CE"/>
    <w:rsid w:val="0080164B"/>
    <w:rsid w:val="00801895"/>
    <w:rsid w:val="008075DE"/>
    <w:rsid w:val="00807ED0"/>
    <w:rsid w:val="00824352"/>
    <w:rsid w:val="008359DD"/>
    <w:rsid w:val="008360E1"/>
    <w:rsid w:val="00837E0A"/>
    <w:rsid w:val="0084515D"/>
    <w:rsid w:val="00850124"/>
    <w:rsid w:val="00861D16"/>
    <w:rsid w:val="00863C43"/>
    <w:rsid w:val="008662E1"/>
    <w:rsid w:val="00875A96"/>
    <w:rsid w:val="00884343"/>
    <w:rsid w:val="008853FE"/>
    <w:rsid w:val="00887796"/>
    <w:rsid w:val="00892810"/>
    <w:rsid w:val="00894777"/>
    <w:rsid w:val="00895AE2"/>
    <w:rsid w:val="008A4C11"/>
    <w:rsid w:val="008B2120"/>
    <w:rsid w:val="008B52D7"/>
    <w:rsid w:val="008B52EF"/>
    <w:rsid w:val="008C0989"/>
    <w:rsid w:val="008C1701"/>
    <w:rsid w:val="008C1EF8"/>
    <w:rsid w:val="008C6EE5"/>
    <w:rsid w:val="008F17DC"/>
    <w:rsid w:val="00907F50"/>
    <w:rsid w:val="00912D8D"/>
    <w:rsid w:val="00924B41"/>
    <w:rsid w:val="00933BF9"/>
    <w:rsid w:val="00937E5E"/>
    <w:rsid w:val="00940D83"/>
    <w:rsid w:val="0094207A"/>
    <w:rsid w:val="00943BA2"/>
    <w:rsid w:val="009520B4"/>
    <w:rsid w:val="00953257"/>
    <w:rsid w:val="009554CF"/>
    <w:rsid w:val="0096144F"/>
    <w:rsid w:val="009642EF"/>
    <w:rsid w:val="0097116B"/>
    <w:rsid w:val="00975467"/>
    <w:rsid w:val="00975EF3"/>
    <w:rsid w:val="009853CD"/>
    <w:rsid w:val="00990356"/>
    <w:rsid w:val="00994DAB"/>
    <w:rsid w:val="009A03CE"/>
    <w:rsid w:val="009C578F"/>
    <w:rsid w:val="009C61BA"/>
    <w:rsid w:val="009D119A"/>
    <w:rsid w:val="009D1542"/>
    <w:rsid w:val="009D1900"/>
    <w:rsid w:val="009E0E10"/>
    <w:rsid w:val="009E5FB9"/>
    <w:rsid w:val="009E6B7B"/>
    <w:rsid w:val="009F1990"/>
    <w:rsid w:val="009F3D45"/>
    <w:rsid w:val="00A032FA"/>
    <w:rsid w:val="00A07E03"/>
    <w:rsid w:val="00A10058"/>
    <w:rsid w:val="00A11845"/>
    <w:rsid w:val="00A13715"/>
    <w:rsid w:val="00A15048"/>
    <w:rsid w:val="00A15058"/>
    <w:rsid w:val="00A17431"/>
    <w:rsid w:val="00A21A17"/>
    <w:rsid w:val="00A2760F"/>
    <w:rsid w:val="00A312B9"/>
    <w:rsid w:val="00A31C3F"/>
    <w:rsid w:val="00A33E55"/>
    <w:rsid w:val="00A36F3D"/>
    <w:rsid w:val="00A415E3"/>
    <w:rsid w:val="00A42D6C"/>
    <w:rsid w:val="00A4408F"/>
    <w:rsid w:val="00A537FA"/>
    <w:rsid w:val="00A608BB"/>
    <w:rsid w:val="00A653AF"/>
    <w:rsid w:val="00A6614F"/>
    <w:rsid w:val="00A73CAE"/>
    <w:rsid w:val="00A83A14"/>
    <w:rsid w:val="00A91309"/>
    <w:rsid w:val="00A93D29"/>
    <w:rsid w:val="00AA2A6E"/>
    <w:rsid w:val="00AA404B"/>
    <w:rsid w:val="00AA734D"/>
    <w:rsid w:val="00AA7BA0"/>
    <w:rsid w:val="00AB2095"/>
    <w:rsid w:val="00AB3ECE"/>
    <w:rsid w:val="00AB7467"/>
    <w:rsid w:val="00AC09C9"/>
    <w:rsid w:val="00AD4633"/>
    <w:rsid w:val="00AD71F6"/>
    <w:rsid w:val="00AE1441"/>
    <w:rsid w:val="00AE4D69"/>
    <w:rsid w:val="00B05FCC"/>
    <w:rsid w:val="00B10374"/>
    <w:rsid w:val="00B10C08"/>
    <w:rsid w:val="00B11A69"/>
    <w:rsid w:val="00B20C3E"/>
    <w:rsid w:val="00B22658"/>
    <w:rsid w:val="00B255F9"/>
    <w:rsid w:val="00B263F0"/>
    <w:rsid w:val="00B276CB"/>
    <w:rsid w:val="00B34C08"/>
    <w:rsid w:val="00B37A27"/>
    <w:rsid w:val="00B43079"/>
    <w:rsid w:val="00B4354A"/>
    <w:rsid w:val="00B45903"/>
    <w:rsid w:val="00B462DF"/>
    <w:rsid w:val="00B50CAB"/>
    <w:rsid w:val="00B5295C"/>
    <w:rsid w:val="00B55867"/>
    <w:rsid w:val="00B57525"/>
    <w:rsid w:val="00B62CCD"/>
    <w:rsid w:val="00B63FC1"/>
    <w:rsid w:val="00B6731B"/>
    <w:rsid w:val="00B75D93"/>
    <w:rsid w:val="00B77DBD"/>
    <w:rsid w:val="00B8112B"/>
    <w:rsid w:val="00B81589"/>
    <w:rsid w:val="00B876C8"/>
    <w:rsid w:val="00B87F98"/>
    <w:rsid w:val="00B90957"/>
    <w:rsid w:val="00B90AAE"/>
    <w:rsid w:val="00B92919"/>
    <w:rsid w:val="00B96F29"/>
    <w:rsid w:val="00B97EA2"/>
    <w:rsid w:val="00BA38D0"/>
    <w:rsid w:val="00BB4AE7"/>
    <w:rsid w:val="00BB7ADD"/>
    <w:rsid w:val="00BC0552"/>
    <w:rsid w:val="00BC17DA"/>
    <w:rsid w:val="00BC4E1C"/>
    <w:rsid w:val="00BD3B55"/>
    <w:rsid w:val="00BE05F0"/>
    <w:rsid w:val="00BE44FF"/>
    <w:rsid w:val="00BE7C90"/>
    <w:rsid w:val="00BF731E"/>
    <w:rsid w:val="00BF7A55"/>
    <w:rsid w:val="00C00660"/>
    <w:rsid w:val="00C036EF"/>
    <w:rsid w:val="00C154EA"/>
    <w:rsid w:val="00C25EA1"/>
    <w:rsid w:val="00C268FF"/>
    <w:rsid w:val="00C272BD"/>
    <w:rsid w:val="00C324D2"/>
    <w:rsid w:val="00C365EA"/>
    <w:rsid w:val="00C369CA"/>
    <w:rsid w:val="00C40C0C"/>
    <w:rsid w:val="00C41801"/>
    <w:rsid w:val="00C41C25"/>
    <w:rsid w:val="00C459A2"/>
    <w:rsid w:val="00C45E5B"/>
    <w:rsid w:val="00C57112"/>
    <w:rsid w:val="00C608DB"/>
    <w:rsid w:val="00C6555C"/>
    <w:rsid w:val="00C65A0B"/>
    <w:rsid w:val="00C66341"/>
    <w:rsid w:val="00C73A2B"/>
    <w:rsid w:val="00C760CA"/>
    <w:rsid w:val="00C81951"/>
    <w:rsid w:val="00C84591"/>
    <w:rsid w:val="00C8560B"/>
    <w:rsid w:val="00C91F3D"/>
    <w:rsid w:val="00C97CB5"/>
    <w:rsid w:val="00CA2CD7"/>
    <w:rsid w:val="00CA562A"/>
    <w:rsid w:val="00CC6E73"/>
    <w:rsid w:val="00CD09FB"/>
    <w:rsid w:val="00CD5B2D"/>
    <w:rsid w:val="00CE0F58"/>
    <w:rsid w:val="00CF3450"/>
    <w:rsid w:val="00CF39F5"/>
    <w:rsid w:val="00D00E21"/>
    <w:rsid w:val="00D025E7"/>
    <w:rsid w:val="00D07CF7"/>
    <w:rsid w:val="00D1216B"/>
    <w:rsid w:val="00D22B97"/>
    <w:rsid w:val="00D33893"/>
    <w:rsid w:val="00D367B8"/>
    <w:rsid w:val="00D469A0"/>
    <w:rsid w:val="00D528F4"/>
    <w:rsid w:val="00D55583"/>
    <w:rsid w:val="00D574FC"/>
    <w:rsid w:val="00D6406F"/>
    <w:rsid w:val="00D65CB9"/>
    <w:rsid w:val="00D71BD8"/>
    <w:rsid w:val="00D74B1C"/>
    <w:rsid w:val="00D74EA4"/>
    <w:rsid w:val="00D82553"/>
    <w:rsid w:val="00D86B12"/>
    <w:rsid w:val="00D875C6"/>
    <w:rsid w:val="00D876BE"/>
    <w:rsid w:val="00D9202D"/>
    <w:rsid w:val="00D96E16"/>
    <w:rsid w:val="00DB59C1"/>
    <w:rsid w:val="00DC4F9F"/>
    <w:rsid w:val="00DC644A"/>
    <w:rsid w:val="00DD131A"/>
    <w:rsid w:val="00DD1BA6"/>
    <w:rsid w:val="00DE0947"/>
    <w:rsid w:val="00DE3D6F"/>
    <w:rsid w:val="00DE4E70"/>
    <w:rsid w:val="00DE5860"/>
    <w:rsid w:val="00DE5AF5"/>
    <w:rsid w:val="00DF5075"/>
    <w:rsid w:val="00DF534C"/>
    <w:rsid w:val="00DF7A45"/>
    <w:rsid w:val="00E01118"/>
    <w:rsid w:val="00E027BA"/>
    <w:rsid w:val="00E03F9F"/>
    <w:rsid w:val="00E052C2"/>
    <w:rsid w:val="00E0577F"/>
    <w:rsid w:val="00E1778C"/>
    <w:rsid w:val="00E215AD"/>
    <w:rsid w:val="00E226FC"/>
    <w:rsid w:val="00E227AE"/>
    <w:rsid w:val="00E42DAC"/>
    <w:rsid w:val="00E60B27"/>
    <w:rsid w:val="00E612A2"/>
    <w:rsid w:val="00E61B45"/>
    <w:rsid w:val="00E622DC"/>
    <w:rsid w:val="00E637AF"/>
    <w:rsid w:val="00E64575"/>
    <w:rsid w:val="00E76874"/>
    <w:rsid w:val="00E83B8B"/>
    <w:rsid w:val="00E8418A"/>
    <w:rsid w:val="00E900D5"/>
    <w:rsid w:val="00E92A77"/>
    <w:rsid w:val="00E97E0D"/>
    <w:rsid w:val="00EA2373"/>
    <w:rsid w:val="00EA576B"/>
    <w:rsid w:val="00EA5C32"/>
    <w:rsid w:val="00EB0C3C"/>
    <w:rsid w:val="00EB4907"/>
    <w:rsid w:val="00EB6114"/>
    <w:rsid w:val="00EB67AC"/>
    <w:rsid w:val="00EC6193"/>
    <w:rsid w:val="00ED133D"/>
    <w:rsid w:val="00ED3761"/>
    <w:rsid w:val="00ED3988"/>
    <w:rsid w:val="00ED70B9"/>
    <w:rsid w:val="00EF41FF"/>
    <w:rsid w:val="00F002D8"/>
    <w:rsid w:val="00F02B0A"/>
    <w:rsid w:val="00F05FAA"/>
    <w:rsid w:val="00F106A7"/>
    <w:rsid w:val="00F16D1D"/>
    <w:rsid w:val="00F2463D"/>
    <w:rsid w:val="00F32BCD"/>
    <w:rsid w:val="00F372C4"/>
    <w:rsid w:val="00F37AEB"/>
    <w:rsid w:val="00F400D9"/>
    <w:rsid w:val="00F440D1"/>
    <w:rsid w:val="00F51769"/>
    <w:rsid w:val="00F65CE4"/>
    <w:rsid w:val="00F73C0E"/>
    <w:rsid w:val="00F7618B"/>
    <w:rsid w:val="00F77CBF"/>
    <w:rsid w:val="00F812BC"/>
    <w:rsid w:val="00F82558"/>
    <w:rsid w:val="00F83353"/>
    <w:rsid w:val="00F853FD"/>
    <w:rsid w:val="00F864A8"/>
    <w:rsid w:val="00F870C5"/>
    <w:rsid w:val="00F87132"/>
    <w:rsid w:val="00F87FB4"/>
    <w:rsid w:val="00FA583B"/>
    <w:rsid w:val="00FB2957"/>
    <w:rsid w:val="00FB5B1E"/>
    <w:rsid w:val="00FB725F"/>
    <w:rsid w:val="00FC73C5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99E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4A66AC" w:themeColor="accent1"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shd w:val="clear" w:color="auto" w:fill="D3E5F6" w:themeFill="accent3" w:themeFillTint="33"/>
      <w:spacing w:before="240"/>
      <w:outlineLvl w:val="1"/>
    </w:pPr>
    <w:rPr>
      <w:color w:val="297FD5" w:themeColor="accent3"/>
      <w:sz w:val="22"/>
      <w:szCs w:val="22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629DD1" w:themeColor="accent2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1E5E9F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4A66AC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A66A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297FD5" w:themeColor="accent3"/>
    </w:rPr>
  </w:style>
  <w:style w:type="character" w:customStyle="1" w:styleId="FooterChar">
    <w:name w:val="Footer Char"/>
    <w:basedOn w:val="DefaultParagraphFont"/>
    <w:link w:val="Footer"/>
    <w:uiPriority w:val="1"/>
    <w:rPr>
      <w:color w:val="297FD5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1E5E9F" w:themeColor="accent3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DFEBF5" w:themeColor="accent2" w:themeTint="33"/>
        <w:bottom w:val="single" w:sz="4" w:space="0" w:color="DFEBF5" w:themeColor="accent2" w:themeTint="33"/>
        <w:insideH w:val="single" w:sz="4" w:space="0" w:color="DFEBF5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paragraph" w:customStyle="1" w:styleId="Companyname">
    <w:name w:val="Company name"/>
    <w:basedOn w:val="Normal"/>
    <w:next w:val="Normal"/>
    <w:qFormat/>
    <w:pPr>
      <w:spacing w:before="0" w:after="0"/>
      <w:jc w:val="center"/>
    </w:pPr>
    <w:rPr>
      <w:b/>
      <w:bCs/>
      <w:color w:val="1B1D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7D25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212DF2"/>
    <w:pPr>
      <w:ind w:left="720"/>
      <w:contextualSpacing/>
    </w:pPr>
  </w:style>
  <w:style w:type="paragraph" w:styleId="Revision">
    <w:name w:val="Revision"/>
    <w:hidden/>
    <w:uiPriority w:val="99"/>
    <w:semiHidden/>
    <w:rsid w:val="003378FE"/>
    <w:rPr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8FE"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FE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d559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DB1275480444BCA72A017CA2D73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1B2B-CC4C-4423-A6DC-49AA7A9A0086}"/>
      </w:docPartPr>
      <w:docPartBody>
        <w:p w:rsidR="00B61DC4" w:rsidRDefault="00050066">
          <w:pPr>
            <w:pStyle w:val="60DB1275480444BCA72A017CA2D73792"/>
          </w:pPr>
          <w:r>
            <w:t>[Due date]</w:t>
          </w:r>
        </w:p>
      </w:docPartBody>
    </w:docPart>
    <w:docPart>
      <w:docPartPr>
        <w:name w:val="84490C76BE7E3144B6969B9D25025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767D7-58AB-5242-BF94-B4CFDA4D7243}"/>
      </w:docPartPr>
      <w:docPartBody>
        <w:p w:rsidR="00C97F27" w:rsidRDefault="00050066">
          <w:pPr>
            <w:pStyle w:val="84490C76BE7E3144B6969B9D25025DB7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66"/>
    <w:rsid w:val="00007E7D"/>
    <w:rsid w:val="00050066"/>
    <w:rsid w:val="00056C80"/>
    <w:rsid w:val="00085980"/>
    <w:rsid w:val="00093358"/>
    <w:rsid w:val="000D5F8E"/>
    <w:rsid w:val="000F7427"/>
    <w:rsid w:val="0010075E"/>
    <w:rsid w:val="0018520D"/>
    <w:rsid w:val="0019472B"/>
    <w:rsid w:val="001A5609"/>
    <w:rsid w:val="001A7CA2"/>
    <w:rsid w:val="001B3A8F"/>
    <w:rsid w:val="001B7FB3"/>
    <w:rsid w:val="001D565C"/>
    <w:rsid w:val="0024231D"/>
    <w:rsid w:val="002479C5"/>
    <w:rsid w:val="002626C4"/>
    <w:rsid w:val="00291B12"/>
    <w:rsid w:val="002A2BEF"/>
    <w:rsid w:val="00306B8A"/>
    <w:rsid w:val="003200AA"/>
    <w:rsid w:val="0034598A"/>
    <w:rsid w:val="00374655"/>
    <w:rsid w:val="003B27B4"/>
    <w:rsid w:val="004A2415"/>
    <w:rsid w:val="004B0A58"/>
    <w:rsid w:val="004F2C88"/>
    <w:rsid w:val="00567B1D"/>
    <w:rsid w:val="00581FEB"/>
    <w:rsid w:val="00592D5A"/>
    <w:rsid w:val="005A2D63"/>
    <w:rsid w:val="005E7767"/>
    <w:rsid w:val="0062034F"/>
    <w:rsid w:val="0063259E"/>
    <w:rsid w:val="0063451B"/>
    <w:rsid w:val="00662AB3"/>
    <w:rsid w:val="0066791E"/>
    <w:rsid w:val="00671325"/>
    <w:rsid w:val="006B28C8"/>
    <w:rsid w:val="007108CA"/>
    <w:rsid w:val="007168F1"/>
    <w:rsid w:val="00744FC7"/>
    <w:rsid w:val="00785999"/>
    <w:rsid w:val="007F71CE"/>
    <w:rsid w:val="008059D0"/>
    <w:rsid w:val="00813690"/>
    <w:rsid w:val="00824C99"/>
    <w:rsid w:val="0084645D"/>
    <w:rsid w:val="0088755F"/>
    <w:rsid w:val="008A4156"/>
    <w:rsid w:val="008C244B"/>
    <w:rsid w:val="008F517D"/>
    <w:rsid w:val="00907FEC"/>
    <w:rsid w:val="00926620"/>
    <w:rsid w:val="009317D8"/>
    <w:rsid w:val="009A51DD"/>
    <w:rsid w:val="009E7A78"/>
    <w:rsid w:val="009F53BE"/>
    <w:rsid w:val="009F5852"/>
    <w:rsid w:val="00A83958"/>
    <w:rsid w:val="00A91ED2"/>
    <w:rsid w:val="00A927DD"/>
    <w:rsid w:val="00AB13D8"/>
    <w:rsid w:val="00B20243"/>
    <w:rsid w:val="00B44934"/>
    <w:rsid w:val="00B61DC4"/>
    <w:rsid w:val="00BF0BBB"/>
    <w:rsid w:val="00BF49FD"/>
    <w:rsid w:val="00C00075"/>
    <w:rsid w:val="00C4485A"/>
    <w:rsid w:val="00C97F27"/>
    <w:rsid w:val="00D16747"/>
    <w:rsid w:val="00D804E9"/>
    <w:rsid w:val="00D95493"/>
    <w:rsid w:val="00DA13CE"/>
    <w:rsid w:val="00DC29B6"/>
    <w:rsid w:val="00E05D75"/>
    <w:rsid w:val="00E25166"/>
    <w:rsid w:val="00E26AD2"/>
    <w:rsid w:val="00E26EA9"/>
    <w:rsid w:val="00E35C38"/>
    <w:rsid w:val="00E65D7D"/>
    <w:rsid w:val="00ED14FA"/>
    <w:rsid w:val="00F073AD"/>
    <w:rsid w:val="00F663CB"/>
    <w:rsid w:val="00F73B12"/>
    <w:rsid w:val="00FA2DC5"/>
    <w:rsid w:val="00FB0C5D"/>
    <w:rsid w:val="00F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2565A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1AD5484A940798AADD7D19D863C96">
    <w:name w:val="6541AD5484A940798AADD7D19D863C96"/>
  </w:style>
  <w:style w:type="paragraph" w:customStyle="1" w:styleId="0AD526F5541B4583BE6F83E3AD74C66F">
    <w:name w:val="0AD526F5541B4583BE6F83E3AD74C66F"/>
  </w:style>
  <w:style w:type="paragraph" w:customStyle="1" w:styleId="65E532F29FB54282904B176B3D3D27EC">
    <w:name w:val="65E532F29FB54282904B176B3D3D27EC"/>
  </w:style>
  <w:style w:type="paragraph" w:customStyle="1" w:styleId="60DB1275480444BCA72A017CA2D73792">
    <w:name w:val="60DB1275480444BCA72A017CA2D73792"/>
  </w:style>
  <w:style w:type="paragraph" w:customStyle="1" w:styleId="3FBC68EF727E44128112E3216C5534D2">
    <w:name w:val="3FBC68EF727E44128112E3216C5534D2"/>
  </w:style>
  <w:style w:type="paragraph" w:customStyle="1" w:styleId="4FDCC3A947D14856A324D610588A36BA">
    <w:name w:val="4FDCC3A947D14856A324D610588A36BA"/>
  </w:style>
  <w:style w:type="character" w:styleId="PlaceholderText">
    <w:name w:val="Placeholder Text"/>
    <w:basedOn w:val="DefaultParagraphFont"/>
    <w:uiPriority w:val="99"/>
    <w:semiHidden/>
    <w:rsid w:val="00050066"/>
    <w:rPr>
      <w:color w:val="808080"/>
    </w:rPr>
  </w:style>
  <w:style w:type="paragraph" w:customStyle="1" w:styleId="73BB3EDCEB9C4EAD9D3EF2A15238F672">
    <w:name w:val="73BB3EDCEB9C4EAD9D3EF2A15238F672"/>
    <w:rsid w:val="00050066"/>
  </w:style>
  <w:style w:type="paragraph" w:customStyle="1" w:styleId="9F3F988147F846E2BD7B47E923F78793">
    <w:name w:val="9F3F988147F846E2BD7B47E923F78793"/>
    <w:rsid w:val="00050066"/>
  </w:style>
  <w:style w:type="paragraph" w:customStyle="1" w:styleId="6200DB93A1D046B7815595C287624744">
    <w:name w:val="6200DB93A1D046B7815595C287624744"/>
    <w:rsid w:val="00050066"/>
  </w:style>
  <w:style w:type="paragraph" w:customStyle="1" w:styleId="CBF3E3ABD9C44123913FBCC3B5447351">
    <w:name w:val="CBF3E3ABD9C44123913FBCC3B5447351"/>
    <w:rsid w:val="00050066"/>
  </w:style>
  <w:style w:type="paragraph" w:customStyle="1" w:styleId="6C6D82FB16AA473BB78F7C7CB60ACB25">
    <w:name w:val="6C6D82FB16AA473BB78F7C7CB60ACB25"/>
    <w:rsid w:val="00050066"/>
  </w:style>
  <w:style w:type="paragraph" w:customStyle="1" w:styleId="07B4CACC05964F1784203C5B7B6AEE0E">
    <w:name w:val="07B4CACC05964F1784203C5B7B6AEE0E"/>
    <w:rsid w:val="00050066"/>
  </w:style>
  <w:style w:type="paragraph" w:customStyle="1" w:styleId="8D13DFCDAC604E2580B059E8B28E5464">
    <w:name w:val="8D13DFCDAC604E2580B059E8B28E5464"/>
    <w:rsid w:val="00050066"/>
  </w:style>
  <w:style w:type="paragraph" w:customStyle="1" w:styleId="83EDA87C070C4F48ACF23D27785CC983">
    <w:name w:val="83EDA87C070C4F48ACF23D27785CC983"/>
    <w:rsid w:val="00050066"/>
  </w:style>
  <w:style w:type="paragraph" w:customStyle="1" w:styleId="5AE3273F502347E1B419EAD300B7BCA0">
    <w:name w:val="5AE3273F502347E1B419EAD300B7BCA0"/>
    <w:rsid w:val="00050066"/>
  </w:style>
  <w:style w:type="paragraph" w:customStyle="1" w:styleId="3CFFF8059964456B8F2993DDC873CE12">
    <w:name w:val="3CFFF8059964456B8F2993DDC873CE12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73BB3EDCEB9C4EAD9D3EF2A15238F6721">
    <w:name w:val="73BB3EDCEB9C4EAD9D3EF2A15238F672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9F3F988147F846E2BD7B47E923F787931">
    <w:name w:val="9F3F988147F846E2BD7B47E923F78793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6200DB93A1D046B7815595C2876247441">
    <w:name w:val="6200DB93A1D046B7815595C287624744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CBF3E3ABD9C44123913FBCC3B54473511">
    <w:name w:val="CBF3E3ABD9C44123913FBCC3B5447351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6C6D82FB16AA473BB78F7C7CB60ACB251">
    <w:name w:val="6C6D82FB16AA473BB78F7C7CB60ACB25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D9114B9714E843A5806F2B37EB255D2D">
    <w:name w:val="D9114B9714E843A5806F2B37EB255D2D"/>
    <w:rsid w:val="0024231D"/>
  </w:style>
  <w:style w:type="paragraph" w:customStyle="1" w:styleId="9ED3D2F7D2CB49389E27D2E1E96346F1">
    <w:name w:val="9ED3D2F7D2CB49389E27D2E1E96346F1"/>
    <w:rsid w:val="0024231D"/>
  </w:style>
  <w:style w:type="paragraph" w:customStyle="1" w:styleId="706A041655064542958A3F6B58253846">
    <w:name w:val="706A041655064542958A3F6B58253846"/>
    <w:rsid w:val="00D16747"/>
  </w:style>
  <w:style w:type="paragraph" w:customStyle="1" w:styleId="0008ED2CA6D44FA99D5AD022DE5809CF">
    <w:name w:val="0008ED2CA6D44FA99D5AD022DE5809CF"/>
    <w:rsid w:val="00FA2DC5"/>
  </w:style>
  <w:style w:type="paragraph" w:customStyle="1" w:styleId="4F6AB917F8354B22B74E562AE1C82A31">
    <w:name w:val="4F6AB917F8354B22B74E562AE1C82A31"/>
    <w:rsid w:val="00FA2DC5"/>
  </w:style>
  <w:style w:type="paragraph" w:customStyle="1" w:styleId="5D46CB96E43248548F79B313C149ED59">
    <w:name w:val="5D46CB96E43248548F79B313C149ED59"/>
    <w:rsid w:val="00FA2DC5"/>
  </w:style>
  <w:style w:type="paragraph" w:customStyle="1" w:styleId="39D4DF9B5A5249CDA20DC336CACA9071">
    <w:name w:val="39D4DF9B5A5249CDA20DC336CACA9071"/>
    <w:rsid w:val="00FA2DC5"/>
  </w:style>
  <w:style w:type="paragraph" w:customStyle="1" w:styleId="6BEA8C3FC7414C4B81D92039216824C0">
    <w:name w:val="6BEA8C3FC7414C4B81D92039216824C0"/>
    <w:rsid w:val="00FA2DC5"/>
  </w:style>
  <w:style w:type="paragraph" w:customStyle="1" w:styleId="0FC52DC6D8F548C7BBF755D016885B67">
    <w:name w:val="0FC52DC6D8F548C7BBF755D016885B67"/>
    <w:rsid w:val="009317D8"/>
  </w:style>
  <w:style w:type="paragraph" w:customStyle="1" w:styleId="52FDFBCE25DB402486062D08946E42DB">
    <w:name w:val="52FDFBCE25DB402486062D08946E42DB"/>
    <w:rsid w:val="009317D8"/>
  </w:style>
  <w:style w:type="paragraph" w:customStyle="1" w:styleId="4136045D945A46E1B1D2BB67485F9EC7">
    <w:name w:val="4136045D945A46E1B1D2BB67485F9EC7"/>
    <w:rsid w:val="009317D8"/>
  </w:style>
  <w:style w:type="paragraph" w:customStyle="1" w:styleId="CC38ACC049EA40D49B98D6BFA68FDBA9">
    <w:name w:val="CC38ACC049EA40D49B98D6BFA68FDBA9"/>
    <w:rsid w:val="009317D8"/>
  </w:style>
  <w:style w:type="paragraph" w:customStyle="1" w:styleId="E9A39B9A6EFA4CBEA3686F12ED0BE5CC">
    <w:name w:val="E9A39B9A6EFA4CBEA3686F12ED0BE5CC"/>
    <w:rsid w:val="000F7427"/>
  </w:style>
  <w:style w:type="paragraph" w:customStyle="1" w:styleId="A8C14156BE7E440D9083B99910468A54">
    <w:name w:val="A8C14156BE7E440D9083B99910468A54"/>
    <w:rsid w:val="000F7427"/>
  </w:style>
  <w:style w:type="paragraph" w:customStyle="1" w:styleId="D5A0178004D54D9C8CC24475897BB8CB">
    <w:name w:val="D5A0178004D54D9C8CC24475897BB8CB"/>
    <w:rsid w:val="000F7427"/>
  </w:style>
  <w:style w:type="paragraph" w:customStyle="1" w:styleId="0AEC3AB5F17847C28C470DB3E0EBB60B">
    <w:name w:val="0AEC3AB5F17847C28C470DB3E0EBB60B"/>
    <w:rsid w:val="00824C99"/>
  </w:style>
  <w:style w:type="paragraph" w:customStyle="1" w:styleId="6E7D6D4BF91D4A62A1337A8D1F0CC4BC">
    <w:name w:val="6E7D6D4BF91D4A62A1337A8D1F0CC4BC"/>
    <w:rsid w:val="00824C99"/>
  </w:style>
  <w:style w:type="paragraph" w:customStyle="1" w:styleId="EB190ACC856A460BB21C612EC46954A4">
    <w:name w:val="EB190ACC856A460BB21C612EC46954A4"/>
    <w:rsid w:val="00824C99"/>
  </w:style>
  <w:style w:type="paragraph" w:customStyle="1" w:styleId="1A25E254850A4DA780E0D043C70AAAC7">
    <w:name w:val="1A25E254850A4DA780E0D043C70AAAC7"/>
    <w:rsid w:val="00824C99"/>
  </w:style>
  <w:style w:type="paragraph" w:customStyle="1" w:styleId="CB0ECE7FEF8A4325828424046FB14A0D">
    <w:name w:val="CB0ECE7FEF8A4325828424046FB14A0D"/>
    <w:rsid w:val="00824C99"/>
  </w:style>
  <w:style w:type="paragraph" w:customStyle="1" w:styleId="3C0FE518DC8544E18B7AB8B62E735574">
    <w:name w:val="3C0FE518DC8544E18B7AB8B62E735574"/>
    <w:rsid w:val="00824C99"/>
  </w:style>
  <w:style w:type="paragraph" w:customStyle="1" w:styleId="A869ACAEF00D418CB50EDFE29A74958F">
    <w:name w:val="A869ACAEF00D418CB50EDFE29A74958F"/>
    <w:rsid w:val="005A2D63"/>
  </w:style>
  <w:style w:type="paragraph" w:customStyle="1" w:styleId="A62BB03555ED441BB88F6498B6C444C9">
    <w:name w:val="A62BB03555ED441BB88F6498B6C444C9"/>
    <w:rsid w:val="005A2D63"/>
  </w:style>
  <w:style w:type="paragraph" w:customStyle="1" w:styleId="8BD3A555CC0049609D07693F0401C4E9">
    <w:name w:val="8BD3A555CC0049609D07693F0401C4E9"/>
    <w:rsid w:val="005A2D63"/>
  </w:style>
  <w:style w:type="paragraph" w:customStyle="1" w:styleId="8BFBC585E76B4789BC50AA88E6485245">
    <w:name w:val="8BFBC585E76B4789BC50AA88E6485245"/>
    <w:rsid w:val="00ED14FA"/>
  </w:style>
  <w:style w:type="paragraph" w:customStyle="1" w:styleId="CB77EA726A064FBB9806E5BAE67511B0">
    <w:name w:val="CB77EA726A064FBB9806E5BAE67511B0"/>
    <w:rsid w:val="00ED14FA"/>
  </w:style>
  <w:style w:type="paragraph" w:customStyle="1" w:styleId="1BF27ECAD23A47D98302D4BDCA85B348">
    <w:name w:val="1BF27ECAD23A47D98302D4BDCA85B348"/>
    <w:rsid w:val="00ED14FA"/>
  </w:style>
  <w:style w:type="paragraph" w:customStyle="1" w:styleId="F8773FB0C52842DA9EAFF945D066B0D4">
    <w:name w:val="F8773FB0C52842DA9EAFF945D066B0D4"/>
    <w:rsid w:val="00ED14FA"/>
  </w:style>
  <w:style w:type="paragraph" w:customStyle="1" w:styleId="BEB29D993F3243D9AFE574CF6331D02A">
    <w:name w:val="BEB29D993F3243D9AFE574CF6331D02A"/>
    <w:rsid w:val="00ED14FA"/>
  </w:style>
  <w:style w:type="paragraph" w:customStyle="1" w:styleId="5552B325884D498E9F5BEE618C5FEB6C">
    <w:name w:val="5552B325884D498E9F5BEE618C5FEB6C"/>
    <w:rsid w:val="00ED14FA"/>
  </w:style>
  <w:style w:type="paragraph" w:customStyle="1" w:styleId="3CC2252B78BC4A188633A6300323EFDE">
    <w:name w:val="3CC2252B78BC4A188633A6300323EFDE"/>
    <w:rsid w:val="00F073AD"/>
  </w:style>
  <w:style w:type="paragraph" w:customStyle="1" w:styleId="84490C76BE7E3144B6969B9D25025DB7">
    <w:name w:val="84490C76BE7E3144B6969B9D25025DB7"/>
    <w:pPr>
      <w:spacing w:after="0" w:line="240" w:lineRule="auto"/>
    </w:pPr>
  </w:style>
  <w:style w:type="paragraph" w:customStyle="1" w:styleId="978CFBFA54C6474E98C9DBF0B903B361">
    <w:name w:val="978CFBFA54C6474E98C9DBF0B903B361"/>
    <w:pPr>
      <w:spacing w:after="0" w:line="240" w:lineRule="auto"/>
    </w:pPr>
  </w:style>
  <w:style w:type="paragraph" w:customStyle="1" w:styleId="EE7BE917427E774598854834DC3FFD60">
    <w:name w:val="EE7BE917427E774598854834DC3FFD60"/>
    <w:pPr>
      <w:spacing w:after="0" w:line="240" w:lineRule="auto"/>
    </w:pPr>
  </w:style>
  <w:style w:type="paragraph" w:customStyle="1" w:styleId="4E7A918386BD407F8862BD35E88C476F">
    <w:name w:val="4E7A918386BD407F8862BD35E88C476F"/>
    <w:rsid w:val="00B44934"/>
  </w:style>
  <w:style w:type="paragraph" w:customStyle="1" w:styleId="98480ADC65F54CD6A38B31A29D025555">
    <w:name w:val="98480ADC65F54CD6A38B31A29D025555"/>
    <w:rsid w:val="007168F1"/>
  </w:style>
  <w:style w:type="paragraph" w:customStyle="1" w:styleId="DCED79111E5A48DC83EF063743EB4237">
    <w:name w:val="DCED79111E5A48DC83EF063743EB4237"/>
    <w:rsid w:val="00716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9A227A-C5E4-4840-A8DC-ADCAA9867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2019-09-06T16:00:00Z</dcterms:created>
  <dcterms:modified xsi:type="dcterms:W3CDTF">2019-09-06T16:06:00Z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TC034630639991</vt:lpwstr>
  </property>
</Properties>
</file>